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6626"/>
      </w:tblGrid>
      <w:tr w:rsidR="009B59DA" w:rsidRPr="004D627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59DA" w:rsidRDefault="009B59DA" w:rsidP="009B59DA">
            <w:pPr>
              <w:pStyle w:val="NoSpacing"/>
              <w:rPr>
                <w:rFonts w:ascii="Cambria" w:hAnsi="Cambria"/>
              </w:rPr>
            </w:pPr>
          </w:p>
        </w:tc>
      </w:tr>
      <w:tr w:rsidR="009B59DA" w:rsidRPr="004D6279">
        <w:tc>
          <w:tcPr>
            <w:tcW w:w="7672" w:type="dxa"/>
          </w:tcPr>
          <w:p w:rsidR="009B59DA" w:rsidRDefault="00C029C8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</w:rPr>
            </w:pPr>
            <w:r w:rsidRPr="00C029C8">
              <w:rPr>
                <w:rFonts w:ascii="Cambria" w:hAnsi="Cambria" w:hint="eastAsia"/>
                <w:color w:val="4F81BD"/>
                <w:sz w:val="80"/>
                <w:szCs w:val="80"/>
              </w:rPr>
              <w:t>文件系统</w:t>
            </w:r>
            <w:r w:rsidR="00AD5EB2">
              <w:rPr>
                <w:rFonts w:ascii="Cambria" w:hAnsi="Cambria" w:hint="eastAsia"/>
                <w:color w:val="4F81BD"/>
                <w:sz w:val="80"/>
                <w:szCs w:val="80"/>
              </w:rPr>
              <w:t>阅读</w:t>
            </w:r>
            <w:r w:rsidR="009B59DA">
              <w:rPr>
                <w:rFonts w:ascii="Cambria" w:hAnsi="Cambria" w:hint="eastAsia"/>
                <w:color w:val="4F81BD"/>
                <w:sz w:val="80"/>
                <w:szCs w:val="80"/>
              </w:rPr>
              <w:t>报告</w:t>
            </w:r>
          </w:p>
        </w:tc>
      </w:tr>
      <w:tr w:rsidR="009B59DA" w:rsidRPr="004D627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59DA" w:rsidRDefault="009B59DA" w:rsidP="009B59DA">
            <w:pPr>
              <w:pStyle w:val="NoSpacing"/>
              <w:rPr>
                <w:rFonts w:ascii="Cambria" w:hAnsi="Cambria"/>
              </w:rPr>
            </w:pPr>
          </w:p>
        </w:tc>
      </w:tr>
    </w:tbl>
    <w:p w:rsidR="009B59DA" w:rsidRDefault="009B59DA"/>
    <w:p w:rsidR="009B59DA" w:rsidRDefault="009B59DA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645"/>
      </w:tblGrid>
      <w:tr w:rsidR="009B59DA" w:rsidRPr="004D627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59DA" w:rsidRDefault="009B59DA">
            <w:pPr>
              <w:pStyle w:val="NoSpacing"/>
              <w:rPr>
                <w:b/>
                <w:color w:val="4F81BD"/>
                <w:sz w:val="36"/>
              </w:rPr>
            </w:pPr>
            <w:r w:rsidRPr="00F6510D">
              <w:rPr>
                <w:rFonts w:hint="eastAsia"/>
                <w:b/>
                <w:color w:val="4F81BD"/>
                <w:sz w:val="36"/>
              </w:rPr>
              <w:t>姓名</w:t>
            </w:r>
            <w:r w:rsidR="007A7056">
              <w:rPr>
                <w:rFonts w:hint="eastAsia"/>
                <w:b/>
                <w:color w:val="4F81BD"/>
                <w:sz w:val="36"/>
              </w:rPr>
              <w:t xml:space="preserve">: </w:t>
            </w:r>
            <w:r w:rsidR="007A7056">
              <w:rPr>
                <w:rFonts w:hint="eastAsia"/>
                <w:b/>
                <w:color w:val="4F81BD"/>
                <w:sz w:val="36"/>
              </w:rPr>
              <w:t>余</w:t>
            </w:r>
            <w:r w:rsidR="007A7056">
              <w:rPr>
                <w:b/>
                <w:color w:val="4F81BD"/>
                <w:sz w:val="36"/>
              </w:rPr>
              <w:t>晶</w:t>
            </w:r>
            <w:r w:rsidRPr="00F6510D">
              <w:rPr>
                <w:rFonts w:hint="eastAsia"/>
                <w:b/>
                <w:color w:val="4F81BD"/>
                <w:sz w:val="36"/>
              </w:rPr>
              <w:t xml:space="preserve"> </w:t>
            </w:r>
            <w:r w:rsidRPr="00F6510D">
              <w:rPr>
                <w:rFonts w:hint="eastAsia"/>
                <w:b/>
                <w:color w:val="4F81BD"/>
                <w:sz w:val="36"/>
              </w:rPr>
              <w:t>学号</w:t>
            </w:r>
            <w:r w:rsidR="007A7056">
              <w:rPr>
                <w:rFonts w:hint="eastAsia"/>
                <w:b/>
                <w:color w:val="4F81BD"/>
                <w:sz w:val="36"/>
              </w:rPr>
              <w:t>：</w:t>
            </w:r>
            <w:r w:rsidR="007A7056">
              <w:rPr>
                <w:rFonts w:hint="eastAsia"/>
                <w:b/>
                <w:color w:val="4F81BD"/>
                <w:sz w:val="36"/>
              </w:rPr>
              <w:t>S1748036</w:t>
            </w:r>
          </w:p>
          <w:p w:rsidR="00B87034" w:rsidRPr="00F6510D" w:rsidRDefault="00495FDF">
            <w:pPr>
              <w:pStyle w:val="NoSpacing"/>
              <w:rPr>
                <w:b/>
                <w:color w:val="4F81BD"/>
                <w:sz w:val="36"/>
              </w:rPr>
            </w:pPr>
            <w:r>
              <w:rPr>
                <w:rFonts w:hint="eastAsia"/>
                <w:b/>
                <w:color w:val="4F81BD"/>
                <w:sz w:val="36"/>
              </w:rPr>
              <w:t>姓名</w:t>
            </w:r>
            <w:r>
              <w:rPr>
                <w:rFonts w:hint="eastAsia"/>
                <w:b/>
                <w:color w:val="4F81BD"/>
                <w:sz w:val="36"/>
              </w:rPr>
              <w:t xml:space="preserve">: </w:t>
            </w:r>
            <w:r w:rsidR="00B87034">
              <w:rPr>
                <w:rFonts w:hint="eastAsia"/>
                <w:b/>
                <w:color w:val="4F81BD"/>
                <w:sz w:val="36"/>
              </w:rPr>
              <w:t>方明</w:t>
            </w:r>
            <w:r w:rsidR="00B87034">
              <w:rPr>
                <w:rFonts w:hint="eastAsia"/>
                <w:b/>
                <w:color w:val="4F81BD"/>
                <w:sz w:val="36"/>
              </w:rPr>
              <w:t xml:space="preserve"> </w:t>
            </w:r>
            <w:r w:rsidRPr="00F6510D">
              <w:rPr>
                <w:rFonts w:hint="eastAsia"/>
                <w:b/>
                <w:color w:val="4F81BD"/>
                <w:sz w:val="36"/>
              </w:rPr>
              <w:t>学号</w:t>
            </w:r>
            <w:r>
              <w:rPr>
                <w:rFonts w:hint="eastAsia"/>
                <w:b/>
                <w:color w:val="4F81BD"/>
                <w:sz w:val="36"/>
              </w:rPr>
              <w:t>：</w:t>
            </w:r>
            <w:r w:rsidR="00B87034">
              <w:rPr>
                <w:rFonts w:hint="eastAsia"/>
                <w:b/>
                <w:color w:val="4F81BD"/>
                <w:sz w:val="36"/>
              </w:rPr>
              <w:t>S</w:t>
            </w:r>
            <w:r w:rsidR="00B87034">
              <w:rPr>
                <w:b/>
                <w:color w:val="4F81BD"/>
                <w:sz w:val="36"/>
              </w:rPr>
              <w:t>1748007</w:t>
            </w:r>
          </w:p>
          <w:p w:rsidR="009B59DA" w:rsidRPr="00F6510D" w:rsidRDefault="009B59DA">
            <w:pPr>
              <w:pStyle w:val="NoSpacing"/>
              <w:rPr>
                <w:b/>
                <w:color w:val="4F81BD"/>
                <w:sz w:val="36"/>
              </w:rPr>
            </w:pPr>
            <w:r w:rsidRPr="00F6510D">
              <w:rPr>
                <w:rFonts w:hint="eastAsia"/>
                <w:b/>
                <w:color w:val="4F81BD"/>
                <w:sz w:val="36"/>
              </w:rPr>
              <w:t>日期</w:t>
            </w:r>
            <w:r w:rsidR="001D07E2">
              <w:rPr>
                <w:rFonts w:hint="eastAsia"/>
                <w:b/>
                <w:color w:val="4F81BD"/>
                <w:sz w:val="36"/>
              </w:rPr>
              <w:t>: 201</w:t>
            </w:r>
            <w:r w:rsidR="001D07E2">
              <w:rPr>
                <w:b/>
                <w:color w:val="4F81BD"/>
                <w:sz w:val="36"/>
              </w:rPr>
              <w:t>8.0</w:t>
            </w:r>
            <w:r w:rsidR="00C029C8">
              <w:rPr>
                <w:rFonts w:hint="eastAsia"/>
                <w:b/>
                <w:color w:val="4F81BD"/>
                <w:sz w:val="36"/>
              </w:rPr>
              <w:t>4</w:t>
            </w:r>
            <w:r w:rsidR="007A7056">
              <w:rPr>
                <w:b/>
                <w:color w:val="4F81BD"/>
                <w:sz w:val="36"/>
              </w:rPr>
              <w:t>.</w:t>
            </w:r>
            <w:r w:rsidR="00C029C8">
              <w:rPr>
                <w:rFonts w:hint="eastAsia"/>
                <w:b/>
                <w:color w:val="4F81BD"/>
                <w:sz w:val="36"/>
              </w:rPr>
              <w:t>05</w:t>
            </w:r>
          </w:p>
        </w:tc>
      </w:tr>
    </w:tbl>
    <w:p w:rsidR="009B59DA" w:rsidRDefault="009B59DA"/>
    <w:p w:rsidR="008B06CC" w:rsidRDefault="009B59DA" w:rsidP="007036BE">
      <w:pPr>
        <w:widowControl/>
        <w:jc w:val="left"/>
        <w:rPr>
          <w:noProof/>
        </w:rPr>
      </w:pPr>
      <w:r>
        <w:br w:type="page"/>
      </w:r>
      <w:r w:rsidR="00E31F89">
        <w:fldChar w:fldCharType="begin"/>
      </w:r>
      <w:r>
        <w:instrText xml:space="preserve"> TOC \o "1-3" \h \z \u </w:instrText>
      </w:r>
      <w:r w:rsidR="00E31F89">
        <w:fldChar w:fldCharType="separate"/>
      </w:r>
    </w:p>
    <w:p w:rsidR="008B06CC" w:rsidRDefault="009B79B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3" w:history="1">
        <w:r w:rsidR="008B06CC" w:rsidRPr="00916DF1">
          <w:rPr>
            <w:rStyle w:val="Hyperlink"/>
            <w:noProof/>
          </w:rPr>
          <w:t>内容一：任务完成情况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_Toc508263543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3</w:t>
        </w:r>
        <w:r w:rsidR="008B06CC">
          <w:rPr>
            <w:noProof/>
            <w:webHidden/>
          </w:rPr>
          <w:fldChar w:fldCharType="end"/>
        </w:r>
      </w:hyperlink>
    </w:p>
    <w:p w:rsidR="008B06CC" w:rsidRDefault="009B79B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4" w:history="1">
        <w:r w:rsidR="008B06CC" w:rsidRPr="00916DF1">
          <w:rPr>
            <w:rStyle w:val="Hyperlink"/>
            <w:noProof/>
          </w:rPr>
          <w:t>任务完成列表（</w:t>
        </w:r>
        <w:r w:rsidR="008B06CC" w:rsidRPr="00916DF1">
          <w:rPr>
            <w:rStyle w:val="Hyperlink"/>
            <w:noProof/>
          </w:rPr>
          <w:t>Y/N</w:t>
        </w:r>
        <w:r w:rsidR="008B06CC" w:rsidRPr="00916DF1">
          <w:rPr>
            <w:rStyle w:val="Hyperlink"/>
            <w:noProof/>
          </w:rPr>
          <w:t>）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_Toc508263544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3</w:t>
        </w:r>
        <w:r w:rsidR="008B06CC">
          <w:rPr>
            <w:noProof/>
            <w:webHidden/>
          </w:rPr>
          <w:fldChar w:fldCharType="end"/>
        </w:r>
      </w:hyperlink>
    </w:p>
    <w:p w:rsidR="008B06CC" w:rsidRDefault="009B79BC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5" w:history="1">
        <w:r w:rsidR="008B06CC" w:rsidRPr="00916DF1">
          <w:rPr>
            <w:rStyle w:val="Hyperlink"/>
            <w:noProof/>
          </w:rPr>
          <w:t>具体</w:t>
        </w:r>
        <w:r w:rsidR="008B06CC" w:rsidRPr="00916DF1">
          <w:rPr>
            <w:rStyle w:val="Hyperlink"/>
            <w:noProof/>
          </w:rPr>
          <w:t>Exercise</w:t>
        </w:r>
        <w:r w:rsidR="008B06CC" w:rsidRPr="00916DF1">
          <w:rPr>
            <w:rStyle w:val="Hyperlink"/>
            <w:noProof/>
          </w:rPr>
          <w:t>的完成情况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_Toc508263545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3</w:t>
        </w:r>
        <w:r w:rsidR="008B06CC">
          <w:rPr>
            <w:noProof/>
            <w:webHidden/>
          </w:rPr>
          <w:fldChar w:fldCharType="end"/>
        </w:r>
      </w:hyperlink>
    </w:p>
    <w:p w:rsidR="008B06CC" w:rsidRDefault="009B79B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6" w:history="1">
        <w:r w:rsidR="008B06CC" w:rsidRPr="00916DF1">
          <w:rPr>
            <w:rStyle w:val="Hyperlink"/>
            <w:noProof/>
          </w:rPr>
          <w:t>内容二：参考文献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_Toc508263546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10</w:t>
        </w:r>
        <w:r w:rsidR="008B06CC">
          <w:rPr>
            <w:noProof/>
            <w:webHidden/>
          </w:rPr>
          <w:fldChar w:fldCharType="end"/>
        </w:r>
      </w:hyperlink>
    </w:p>
    <w:p w:rsidR="009B59DA" w:rsidRDefault="00E31F89">
      <w:r>
        <w:fldChar w:fldCharType="end"/>
      </w:r>
    </w:p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34E13" w:rsidRDefault="00934E13" w:rsidP="009B59DA"/>
    <w:p w:rsidR="00934E13" w:rsidRDefault="00934E13" w:rsidP="009B59DA"/>
    <w:p w:rsidR="009B59DA" w:rsidRDefault="009B59DA" w:rsidP="009B59DA"/>
    <w:p w:rsidR="007E70DB" w:rsidRDefault="007E70DB" w:rsidP="009B59DA"/>
    <w:p w:rsidR="007E70DB" w:rsidRDefault="007E70DB" w:rsidP="009B59DA"/>
    <w:p w:rsidR="007E70DB" w:rsidRPr="009B59DA" w:rsidRDefault="007E70DB" w:rsidP="009B59DA"/>
    <w:p w:rsidR="001A04F7" w:rsidRDefault="00D0683B" w:rsidP="00823A7E">
      <w:pPr>
        <w:pStyle w:val="Heading2"/>
      </w:pPr>
      <w:bookmarkStart w:id="0" w:name="_Toc380430086"/>
      <w:bookmarkStart w:id="1" w:name="_Toc508263543"/>
      <w:r>
        <w:rPr>
          <w:rFonts w:hint="eastAsia"/>
        </w:rPr>
        <w:lastRenderedPageBreak/>
        <w:t>内容</w:t>
      </w:r>
      <w:r w:rsidR="007D51AE">
        <w:rPr>
          <w:rFonts w:hint="eastAsia"/>
        </w:rPr>
        <w:t>一</w:t>
      </w:r>
      <w:r>
        <w:rPr>
          <w:rFonts w:hint="eastAsia"/>
        </w:rPr>
        <w:t>：任务完成情况</w:t>
      </w:r>
      <w:bookmarkEnd w:id="0"/>
      <w:bookmarkEnd w:id="1"/>
    </w:p>
    <w:p w:rsidR="00CA56E1" w:rsidRDefault="00CA56E1" w:rsidP="00CA56E1">
      <w:pPr>
        <w:pStyle w:val="Heading3"/>
      </w:pPr>
      <w:bookmarkStart w:id="2" w:name="_Toc380430087"/>
      <w:bookmarkStart w:id="3" w:name="_Toc508263544"/>
      <w:r>
        <w:rPr>
          <w:rFonts w:hint="eastAsia"/>
        </w:rPr>
        <w:t>任务完成列表</w:t>
      </w:r>
      <w:r w:rsidR="006C6D39">
        <w:rPr>
          <w:rFonts w:hint="eastAsia"/>
        </w:rPr>
        <w:t>（</w:t>
      </w:r>
      <w:r w:rsidR="006C6D39">
        <w:rPr>
          <w:rFonts w:hint="eastAsia"/>
        </w:rPr>
        <w:t>Y/N</w:t>
      </w:r>
      <w:r w:rsidR="006C6D39">
        <w:rPr>
          <w:rFonts w:hint="eastAsia"/>
        </w:rPr>
        <w:t>）</w:t>
      </w:r>
      <w:bookmarkEnd w:id="2"/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43"/>
        <w:gridCol w:w="1043"/>
        <w:gridCol w:w="1043"/>
        <w:gridCol w:w="1044"/>
        <w:gridCol w:w="1044"/>
        <w:gridCol w:w="1044"/>
        <w:gridCol w:w="1027"/>
      </w:tblGrid>
      <w:tr w:rsidR="00696626" w:rsidRPr="004D6279" w:rsidTr="00696626">
        <w:tc>
          <w:tcPr>
            <w:tcW w:w="1008" w:type="dxa"/>
          </w:tcPr>
          <w:p w:rsidR="00696626" w:rsidRPr="004D6279" w:rsidRDefault="00696626" w:rsidP="004D6279">
            <w:pPr>
              <w:jc w:val="center"/>
            </w:pPr>
          </w:p>
        </w:tc>
        <w:tc>
          <w:tcPr>
            <w:tcW w:w="1043" w:type="dxa"/>
          </w:tcPr>
          <w:p w:rsidR="00696626" w:rsidRPr="004D6279" w:rsidRDefault="00696626" w:rsidP="004D6279">
            <w:pPr>
              <w:jc w:val="center"/>
            </w:pPr>
            <w:r w:rsidRPr="004D6279">
              <w:rPr>
                <w:rFonts w:hint="eastAsia"/>
              </w:rPr>
              <w:t>1</w:t>
            </w:r>
          </w:p>
        </w:tc>
        <w:tc>
          <w:tcPr>
            <w:tcW w:w="1043" w:type="dxa"/>
          </w:tcPr>
          <w:p w:rsidR="00696626" w:rsidRPr="004D6279" w:rsidRDefault="00696626" w:rsidP="004D6279">
            <w:pPr>
              <w:jc w:val="center"/>
            </w:pPr>
            <w:r w:rsidRPr="004D6279"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:rsidR="00696626" w:rsidRPr="004D6279" w:rsidRDefault="00696626" w:rsidP="004D6279">
            <w:pPr>
              <w:jc w:val="center"/>
            </w:pPr>
            <w:r>
              <w:t>3</w:t>
            </w:r>
          </w:p>
        </w:tc>
        <w:tc>
          <w:tcPr>
            <w:tcW w:w="1044" w:type="dxa"/>
          </w:tcPr>
          <w:p w:rsidR="00696626" w:rsidRPr="004D6279" w:rsidRDefault="00696626" w:rsidP="004D6279">
            <w:pPr>
              <w:jc w:val="center"/>
            </w:pPr>
            <w:r>
              <w:t>4</w:t>
            </w:r>
          </w:p>
        </w:tc>
        <w:tc>
          <w:tcPr>
            <w:tcW w:w="1044" w:type="dxa"/>
          </w:tcPr>
          <w:p w:rsidR="00696626" w:rsidRPr="004D6279" w:rsidRDefault="00696626" w:rsidP="004D62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44" w:type="dxa"/>
          </w:tcPr>
          <w:p w:rsidR="00696626" w:rsidRPr="004D6279" w:rsidRDefault="00696626" w:rsidP="004D62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</w:tcPr>
          <w:p w:rsidR="00696626" w:rsidRDefault="00696626" w:rsidP="004D6279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696626" w:rsidRPr="004D6279" w:rsidTr="00696626">
        <w:tc>
          <w:tcPr>
            <w:tcW w:w="1008" w:type="dxa"/>
          </w:tcPr>
          <w:p w:rsidR="00696626" w:rsidRPr="00696626" w:rsidRDefault="00696626" w:rsidP="001404DF">
            <w:pPr>
              <w:jc w:val="center"/>
              <w:rPr>
                <w:sz w:val="18"/>
                <w:szCs w:val="18"/>
              </w:rPr>
            </w:pPr>
            <w:r w:rsidRPr="00696626">
              <w:rPr>
                <w:rFonts w:hint="eastAsia"/>
                <w:sz w:val="18"/>
                <w:szCs w:val="18"/>
              </w:rPr>
              <w:t>完成情况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:rsidR="00696626" w:rsidRPr="004D6279" w:rsidRDefault="00696626" w:rsidP="001404D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43" w:type="dxa"/>
          </w:tcPr>
          <w:p w:rsidR="00696626" w:rsidRPr="004D6279" w:rsidRDefault="00696626" w:rsidP="001404D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43" w:type="dxa"/>
          </w:tcPr>
          <w:p w:rsidR="00696626" w:rsidRPr="004D6279" w:rsidRDefault="00696626" w:rsidP="001404D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44" w:type="dxa"/>
          </w:tcPr>
          <w:p w:rsidR="00696626" w:rsidRPr="004D6279" w:rsidRDefault="00696626" w:rsidP="001404D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44" w:type="dxa"/>
          </w:tcPr>
          <w:p w:rsidR="00696626" w:rsidRPr="004D6279" w:rsidRDefault="00696626" w:rsidP="001404D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44" w:type="dxa"/>
          </w:tcPr>
          <w:p w:rsidR="00696626" w:rsidRPr="004D6279" w:rsidRDefault="00C33B9C" w:rsidP="001404D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27" w:type="dxa"/>
          </w:tcPr>
          <w:p w:rsidR="00696626" w:rsidRDefault="00C33B9C" w:rsidP="001404DF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CA56E1" w:rsidRDefault="00CA56E1" w:rsidP="00CA56E1"/>
    <w:p w:rsidR="00823A7E" w:rsidRDefault="00CA56E1" w:rsidP="00EB1E38">
      <w:pPr>
        <w:pStyle w:val="Heading3"/>
      </w:pPr>
      <w:bookmarkStart w:id="4" w:name="_Toc380430088"/>
      <w:bookmarkStart w:id="5" w:name="_Toc508263545"/>
      <w:r>
        <w:rPr>
          <w:rFonts w:hint="eastAsia"/>
        </w:rPr>
        <w:t>具体</w:t>
      </w:r>
      <w:r w:rsidR="00823A7E">
        <w:t>E</w:t>
      </w:r>
      <w:r w:rsidR="00823A7E">
        <w:rPr>
          <w:rFonts w:hint="eastAsia"/>
        </w:rPr>
        <w:t>xercise</w:t>
      </w:r>
      <w:r w:rsidR="00823A7E">
        <w:rPr>
          <w:rFonts w:hint="eastAsia"/>
        </w:rPr>
        <w:t>的完成情况</w:t>
      </w:r>
      <w:bookmarkEnd w:id="4"/>
      <w:bookmarkEnd w:id="5"/>
    </w:p>
    <w:p w:rsidR="00605D42" w:rsidRDefault="00605D42" w:rsidP="00605D42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605D42">
        <w:rPr>
          <w:rFonts w:ascii="宋体" w:cs="宋体" w:hint="eastAsia"/>
          <w:color w:val="000000"/>
          <w:kern w:val="0"/>
          <w:szCs w:val="21"/>
        </w:rPr>
        <w:t>了解</w:t>
      </w:r>
      <w:r w:rsidRPr="00605D42">
        <w:rPr>
          <w:rFonts w:cs="Calibri"/>
          <w:color w:val="000000"/>
          <w:kern w:val="0"/>
          <w:szCs w:val="21"/>
        </w:rPr>
        <w:t>UNIX</w:t>
      </w:r>
      <w:r w:rsidRPr="00605D42">
        <w:rPr>
          <w:rFonts w:ascii="宋体" w:cs="宋体" w:hint="eastAsia"/>
          <w:color w:val="000000"/>
          <w:kern w:val="0"/>
          <w:szCs w:val="21"/>
        </w:rPr>
        <w:t>文件系统的主要组成部分：超级块（</w:t>
      </w:r>
      <w:r w:rsidRPr="00605D42">
        <w:rPr>
          <w:rFonts w:cs="Calibri"/>
          <w:color w:val="000000"/>
          <w:kern w:val="0"/>
          <w:szCs w:val="21"/>
        </w:rPr>
        <w:t>superblock</w:t>
      </w:r>
      <w:r w:rsidRPr="00605D42">
        <w:rPr>
          <w:rFonts w:ascii="宋体" w:cs="宋体" w:hint="eastAsia"/>
          <w:color w:val="000000"/>
          <w:kern w:val="0"/>
          <w:szCs w:val="21"/>
        </w:rPr>
        <w:t>），</w:t>
      </w:r>
      <w:r w:rsidRPr="00605D42">
        <w:rPr>
          <w:rFonts w:cs="Calibri"/>
          <w:color w:val="000000"/>
          <w:kern w:val="0"/>
          <w:szCs w:val="21"/>
        </w:rPr>
        <w:t>i</w:t>
      </w:r>
      <w:r w:rsidRPr="00605D42">
        <w:rPr>
          <w:rFonts w:ascii="宋体" w:cs="宋体" w:hint="eastAsia"/>
          <w:color w:val="000000"/>
          <w:kern w:val="0"/>
          <w:szCs w:val="21"/>
        </w:rPr>
        <w:t>节点（</w:t>
      </w:r>
      <w:r w:rsidRPr="00605D42">
        <w:rPr>
          <w:rFonts w:cs="Calibri"/>
          <w:color w:val="000000"/>
          <w:kern w:val="0"/>
          <w:szCs w:val="21"/>
        </w:rPr>
        <w:t>inode</w:t>
      </w:r>
      <w:r w:rsidRPr="00605D42">
        <w:rPr>
          <w:rFonts w:ascii="宋体" w:cs="宋体" w:hint="eastAsia"/>
          <w:color w:val="000000"/>
          <w:kern w:val="0"/>
          <w:szCs w:val="21"/>
        </w:rPr>
        <w:t>），数据块（</w:t>
      </w:r>
      <w:r w:rsidRPr="00605D42">
        <w:rPr>
          <w:rFonts w:cs="Calibri"/>
          <w:color w:val="000000"/>
          <w:kern w:val="0"/>
          <w:szCs w:val="21"/>
        </w:rPr>
        <w:t>data block</w:t>
      </w:r>
      <w:r w:rsidRPr="00605D42">
        <w:rPr>
          <w:rFonts w:ascii="宋体" w:cs="宋体" w:hint="eastAsia"/>
          <w:color w:val="000000"/>
          <w:kern w:val="0"/>
          <w:szCs w:val="21"/>
        </w:rPr>
        <w:t>），目录块（</w:t>
      </w:r>
      <w:r w:rsidRPr="00605D42">
        <w:rPr>
          <w:rFonts w:cs="Calibri"/>
          <w:color w:val="000000"/>
          <w:kern w:val="0"/>
          <w:szCs w:val="21"/>
        </w:rPr>
        <w:t>directory block</w:t>
      </w:r>
      <w:r w:rsidRPr="00605D42">
        <w:rPr>
          <w:rFonts w:ascii="宋体" w:cs="宋体" w:hint="eastAsia"/>
          <w:color w:val="000000"/>
          <w:kern w:val="0"/>
          <w:szCs w:val="21"/>
        </w:rPr>
        <w:t>），间接块（</w:t>
      </w:r>
      <w:r w:rsidRPr="00605D42">
        <w:rPr>
          <w:rFonts w:cs="Calibri"/>
          <w:color w:val="000000"/>
          <w:kern w:val="0"/>
          <w:szCs w:val="21"/>
        </w:rPr>
        <w:t>indirection block</w:t>
      </w:r>
      <w:r w:rsidRPr="00605D42">
        <w:rPr>
          <w:rFonts w:ascii="宋体" w:cs="宋体" w:hint="eastAsia"/>
          <w:color w:val="000000"/>
          <w:kern w:val="0"/>
          <w:szCs w:val="21"/>
        </w:rPr>
        <w:t>）。分别解释它们的作用。（以下各题内容按照程序的调用关系自底向上编排）</w:t>
      </w:r>
    </w:p>
    <w:p w:rsidR="00605D42" w:rsidRDefault="000D549F" w:rsidP="00F273C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超级</w:t>
      </w:r>
      <w:r w:rsidR="003119E0">
        <w:rPr>
          <w:rFonts w:ascii="宋体" w:cs="宋体" w:hint="eastAsia"/>
          <w:color w:val="000000"/>
          <w:kern w:val="0"/>
          <w:szCs w:val="21"/>
        </w:rPr>
        <w:t>块</w:t>
      </w:r>
      <w:r w:rsidR="00F3225C">
        <w:rPr>
          <w:rFonts w:ascii="宋体" w:cs="宋体" w:hint="eastAsia"/>
          <w:color w:val="000000"/>
          <w:kern w:val="0"/>
          <w:szCs w:val="21"/>
        </w:rPr>
        <w:t>：文件系统中的第一块称为超级块。这个块存放文件系统本身的结构信息。也存放未被使用的磁盘块信息；</w:t>
      </w:r>
    </w:p>
    <w:p w:rsidR="00F3225C" w:rsidRDefault="00F3225C" w:rsidP="00F273C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605D42">
        <w:rPr>
          <w:rFonts w:cs="Calibri"/>
          <w:color w:val="000000"/>
          <w:kern w:val="0"/>
          <w:szCs w:val="21"/>
        </w:rPr>
        <w:t>i</w:t>
      </w:r>
      <w:r w:rsidRPr="00605D42">
        <w:rPr>
          <w:rFonts w:ascii="宋体" w:cs="宋体" w:hint="eastAsia"/>
          <w:color w:val="000000"/>
          <w:kern w:val="0"/>
          <w:szCs w:val="21"/>
        </w:rPr>
        <w:t>节点</w:t>
      </w:r>
      <w:r>
        <w:rPr>
          <w:rFonts w:ascii="宋体" w:cs="宋体" w:hint="eastAsia"/>
          <w:color w:val="000000"/>
          <w:kern w:val="0"/>
          <w:szCs w:val="21"/>
        </w:rPr>
        <w:t>：文件系统的下一个部分被称为</w:t>
      </w:r>
      <w:r w:rsidRPr="00605D42">
        <w:rPr>
          <w:rFonts w:cs="Calibri"/>
          <w:color w:val="000000"/>
          <w:kern w:val="0"/>
          <w:szCs w:val="21"/>
        </w:rPr>
        <w:t>i</w:t>
      </w:r>
      <w:r w:rsidRPr="00605D42">
        <w:rPr>
          <w:rFonts w:ascii="宋体" w:cs="宋体" w:hint="eastAsia"/>
          <w:color w:val="000000"/>
          <w:kern w:val="0"/>
          <w:szCs w:val="21"/>
        </w:rPr>
        <w:t>节点</w:t>
      </w:r>
      <w:r>
        <w:rPr>
          <w:rFonts w:ascii="宋体" w:cs="宋体" w:hint="eastAsia"/>
          <w:color w:val="000000"/>
          <w:kern w:val="0"/>
          <w:szCs w:val="21"/>
        </w:rPr>
        <w:t>表。每一个文件都有一些属性，如大小、文件所有者和最近修改时间等。这些信息都存放在</w:t>
      </w:r>
      <w:r w:rsidRPr="00605D42">
        <w:rPr>
          <w:rFonts w:cs="Calibri"/>
          <w:color w:val="000000"/>
          <w:kern w:val="0"/>
          <w:szCs w:val="21"/>
        </w:rPr>
        <w:t>i</w:t>
      </w:r>
      <w:r w:rsidRPr="00605D42">
        <w:rPr>
          <w:rFonts w:ascii="宋体" w:cs="宋体" w:hint="eastAsia"/>
          <w:color w:val="000000"/>
          <w:kern w:val="0"/>
          <w:szCs w:val="21"/>
        </w:rPr>
        <w:t>节点</w:t>
      </w:r>
      <w:r>
        <w:rPr>
          <w:rFonts w:ascii="宋体" w:cs="宋体" w:hint="eastAsia"/>
          <w:color w:val="000000"/>
          <w:kern w:val="0"/>
          <w:szCs w:val="21"/>
        </w:rPr>
        <w:t>的结构中；</w:t>
      </w:r>
    </w:p>
    <w:p w:rsidR="00F3225C" w:rsidRDefault="00F3225C" w:rsidP="00F273C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605D42">
        <w:rPr>
          <w:rFonts w:ascii="宋体" w:cs="宋体" w:hint="eastAsia"/>
          <w:color w:val="000000"/>
          <w:kern w:val="0"/>
          <w:szCs w:val="21"/>
        </w:rPr>
        <w:t>数据块</w:t>
      </w:r>
      <w:r>
        <w:rPr>
          <w:rFonts w:ascii="宋体" w:cs="宋体" w:hint="eastAsia"/>
          <w:color w:val="000000"/>
          <w:kern w:val="0"/>
          <w:szCs w:val="21"/>
        </w:rPr>
        <w:t>：文件系统的第三个部分是数据区。文件的内容保存在这个区域。磁盘上所有的块的大小都是一样的。如果文件包含了超过一个块的内容，则文件内容会存放在多个磁盘块中；</w:t>
      </w:r>
    </w:p>
    <w:p w:rsidR="009646DC" w:rsidRDefault="009646DC" w:rsidP="009646DC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22326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49" w:rsidRDefault="00B74C49" w:rsidP="00F273C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目录块：</w:t>
      </w:r>
      <w:r w:rsidR="00DE27E0" w:rsidRPr="00DE27E0">
        <w:rPr>
          <w:rFonts w:ascii="宋体" w:cs="宋体" w:hint="eastAsia"/>
          <w:color w:val="000000"/>
          <w:kern w:val="0"/>
          <w:szCs w:val="21"/>
        </w:rPr>
        <w:t>是目录项的集合.每一个目录项中包含2个数据:文件名,i节点号.文件名就是通常我们用ls命令所看到的,i节点号就是该目录项所连接到的i节点</w:t>
      </w:r>
      <w:r w:rsidR="003267FD">
        <w:rPr>
          <w:rFonts w:ascii="宋体" w:cs="宋体" w:hint="eastAsia"/>
          <w:color w:val="000000"/>
          <w:kern w:val="0"/>
          <w:szCs w:val="21"/>
        </w:rPr>
        <w:t>；</w:t>
      </w:r>
    </w:p>
    <w:p w:rsidR="00605D42" w:rsidRPr="00087F11" w:rsidRDefault="003267FD" w:rsidP="00087F1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605D42">
        <w:rPr>
          <w:rFonts w:ascii="宋体" w:cs="宋体" w:hint="eastAsia"/>
          <w:color w:val="000000"/>
          <w:kern w:val="0"/>
          <w:szCs w:val="21"/>
        </w:rPr>
        <w:t>间接块</w:t>
      </w:r>
      <w:r w:rsidR="00B308B4">
        <w:rPr>
          <w:rFonts w:ascii="宋体" w:cs="宋体" w:hint="eastAsia"/>
          <w:color w:val="000000"/>
          <w:kern w:val="0"/>
          <w:szCs w:val="21"/>
        </w:rPr>
        <w:t>：</w:t>
      </w:r>
      <w:r w:rsidR="00D20CA9" w:rsidRPr="00087F11">
        <w:rPr>
          <w:rFonts w:ascii="宋体" w:cs="宋体" w:hint="eastAsia"/>
          <w:color w:val="000000"/>
          <w:kern w:val="0"/>
          <w:szCs w:val="21"/>
        </w:rPr>
        <w:t>文件内容的分配情况是必须记录在i-节点的磁盘序号列表里的。由于i-节点有一个上限，如果文件块超过了这个上限，把其中一块存放其它块的编号，即</w:t>
      </w:r>
      <w:r w:rsidR="00087F11" w:rsidRPr="00087F11">
        <w:rPr>
          <w:rFonts w:ascii="宋体" w:cs="宋体" w:hint="eastAsia"/>
          <w:color w:val="000000"/>
          <w:kern w:val="0"/>
          <w:szCs w:val="21"/>
        </w:rPr>
        <w:t>这块记录着其它块编号的指针，通过这个指针就能找到它们，这个用来存放编号的数据块就称为间接块；</w:t>
      </w:r>
    </w:p>
    <w:p w:rsidR="00605D42" w:rsidRPr="00605D42" w:rsidRDefault="00605D42" w:rsidP="00605D4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</w:p>
    <w:p w:rsidR="00BC2912" w:rsidRPr="00287889" w:rsidRDefault="00605D42" w:rsidP="00F3225C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605D42">
        <w:rPr>
          <w:rFonts w:ascii="宋体" w:cs="宋体" w:hint="eastAsia"/>
          <w:color w:val="000000"/>
          <w:kern w:val="0"/>
          <w:szCs w:val="21"/>
        </w:rPr>
        <w:t>阅读文件</w:t>
      </w:r>
      <w:r w:rsidRPr="00605D42">
        <w:rPr>
          <w:rFonts w:cs="Calibri"/>
          <w:color w:val="000000"/>
          <w:kern w:val="0"/>
          <w:szCs w:val="21"/>
        </w:rPr>
        <w:t>ide.c</w:t>
      </w:r>
      <w:r w:rsidRPr="00605D42">
        <w:rPr>
          <w:rFonts w:ascii="宋体" w:cs="宋体" w:hint="eastAsia"/>
          <w:color w:val="000000"/>
          <w:kern w:val="0"/>
          <w:szCs w:val="21"/>
        </w:rPr>
        <w:t>。这是一个简单的</w:t>
      </w:r>
      <w:r w:rsidRPr="00605D42">
        <w:rPr>
          <w:rFonts w:cs="Calibri"/>
          <w:color w:val="000000"/>
          <w:kern w:val="0"/>
          <w:szCs w:val="21"/>
        </w:rPr>
        <w:t>ide</w:t>
      </w:r>
      <w:r w:rsidRPr="00605D42">
        <w:rPr>
          <w:rFonts w:ascii="宋体" w:cs="宋体" w:hint="eastAsia"/>
          <w:color w:val="000000"/>
          <w:kern w:val="0"/>
          <w:szCs w:val="21"/>
        </w:rPr>
        <w:t>硬盘驱动程序，对其内容作大致了解</w:t>
      </w:r>
    </w:p>
    <w:p w:rsidR="00287889" w:rsidRDefault="00C67C0E" w:rsidP="00287889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通过阅读代码知，XV</w:t>
      </w:r>
      <w:r>
        <w:rPr>
          <w:rFonts w:ascii="宋体" w:cs="宋体"/>
          <w:color w:val="000000"/>
          <w:kern w:val="0"/>
          <w:sz w:val="24"/>
          <w:szCs w:val="24"/>
        </w:rPr>
        <w:t xml:space="preserve">6 </w:t>
      </w:r>
      <w:r>
        <w:rPr>
          <w:rFonts w:ascii="宋体" w:cs="宋体" w:hint="eastAsia"/>
          <w:color w:val="000000"/>
          <w:kern w:val="0"/>
          <w:sz w:val="24"/>
          <w:szCs w:val="24"/>
        </w:rPr>
        <w:t>采用</w:t>
      </w:r>
      <w:r w:rsidR="00FD1CF3">
        <w:rPr>
          <w:rFonts w:ascii="宋体" w:cs="宋体" w:hint="eastAsia"/>
          <w:color w:val="000000"/>
          <w:kern w:val="0"/>
          <w:sz w:val="24"/>
          <w:szCs w:val="24"/>
        </w:rPr>
        <w:t>数据结构buf来对磁盘块管理：</w:t>
      </w:r>
    </w:p>
    <w:p w:rsidR="00FD1CF3" w:rsidRPr="00FD1CF3" w:rsidRDefault="00FD1CF3" w:rsidP="00FD1CF3">
      <w:pPr>
        <w:autoSpaceDE w:val="0"/>
        <w:autoSpaceDN w:val="0"/>
        <w:adjustRightInd w:val="0"/>
        <w:ind w:firstLineChars="275" w:firstLine="66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>struct buf {</w:t>
      </w:r>
    </w:p>
    <w:p w:rsidR="00FD1CF3" w:rsidRPr="00FA3E7D" w:rsidRDefault="00FD1CF3" w:rsidP="001F78FA">
      <w:pPr>
        <w:autoSpaceDE w:val="0"/>
        <w:autoSpaceDN w:val="0"/>
        <w:adjustRightInd w:val="0"/>
        <w:ind w:firstLineChars="475" w:firstLine="114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A3E7D">
        <w:rPr>
          <w:rFonts w:ascii="宋体" w:cs="宋体"/>
          <w:color w:val="000000"/>
          <w:kern w:val="0"/>
          <w:sz w:val="24"/>
          <w:szCs w:val="24"/>
        </w:rPr>
        <w:t xml:space="preserve"> int flags;</w:t>
      </w:r>
    </w:p>
    <w:p w:rsidR="00FD1CF3" w:rsidRPr="00FD1CF3" w:rsidRDefault="00FD1CF3" w:rsidP="00FD1CF3">
      <w:pPr>
        <w:pStyle w:val="ListParagraph"/>
        <w:autoSpaceDE w:val="0"/>
        <w:autoSpaceDN w:val="0"/>
        <w:adjustRightInd w:val="0"/>
        <w:ind w:left="78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 xml:space="preserve">  uint dev;</w:t>
      </w:r>
    </w:p>
    <w:p w:rsidR="00FD1CF3" w:rsidRPr="00FD1CF3" w:rsidRDefault="00FD1CF3" w:rsidP="00FD1CF3">
      <w:pPr>
        <w:pStyle w:val="ListParagraph"/>
        <w:autoSpaceDE w:val="0"/>
        <w:autoSpaceDN w:val="0"/>
        <w:adjustRightInd w:val="0"/>
        <w:ind w:left="78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 xml:space="preserve">  uint sector;</w:t>
      </w:r>
    </w:p>
    <w:p w:rsidR="00FD1CF3" w:rsidRPr="00FD1CF3" w:rsidRDefault="00FD1CF3" w:rsidP="00FD1CF3">
      <w:pPr>
        <w:pStyle w:val="ListParagraph"/>
        <w:autoSpaceDE w:val="0"/>
        <w:autoSpaceDN w:val="0"/>
        <w:adjustRightInd w:val="0"/>
        <w:ind w:left="78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 xml:space="preserve">  struct buf *prev; // LRU cache list</w:t>
      </w:r>
    </w:p>
    <w:p w:rsidR="00FD1CF3" w:rsidRPr="00FD1CF3" w:rsidRDefault="00FD1CF3" w:rsidP="00FD1CF3">
      <w:pPr>
        <w:pStyle w:val="ListParagraph"/>
        <w:autoSpaceDE w:val="0"/>
        <w:autoSpaceDN w:val="0"/>
        <w:adjustRightInd w:val="0"/>
        <w:ind w:left="78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 xml:space="preserve">  struct buf *next;</w:t>
      </w:r>
    </w:p>
    <w:p w:rsidR="00FD1CF3" w:rsidRPr="00FD1CF3" w:rsidRDefault="00FD1CF3" w:rsidP="00FD1CF3">
      <w:pPr>
        <w:pStyle w:val="ListParagraph"/>
        <w:autoSpaceDE w:val="0"/>
        <w:autoSpaceDN w:val="0"/>
        <w:adjustRightInd w:val="0"/>
        <w:ind w:left="78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 xml:space="preserve">  struct buf *qnext; // disk queue</w:t>
      </w:r>
    </w:p>
    <w:p w:rsidR="00FD1CF3" w:rsidRPr="00FD1CF3" w:rsidRDefault="00FD1CF3" w:rsidP="00FD1CF3">
      <w:pPr>
        <w:pStyle w:val="ListParagraph"/>
        <w:autoSpaceDE w:val="0"/>
        <w:autoSpaceDN w:val="0"/>
        <w:adjustRightInd w:val="0"/>
        <w:ind w:left="78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t xml:space="preserve">  uchar data[512];</w:t>
      </w:r>
    </w:p>
    <w:p w:rsidR="00FD1CF3" w:rsidRDefault="00FD1CF3" w:rsidP="00FD1CF3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/>
          <w:color w:val="000000"/>
          <w:kern w:val="0"/>
          <w:sz w:val="24"/>
          <w:szCs w:val="24"/>
        </w:rPr>
        <w:lastRenderedPageBreak/>
        <w:t>};</w:t>
      </w:r>
    </w:p>
    <w:p w:rsidR="00FD1CF3" w:rsidRDefault="00FD1CF3" w:rsidP="00FD1CF3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D1CF3">
        <w:rPr>
          <w:rFonts w:ascii="宋体" w:cs="宋体" w:hint="eastAsia"/>
          <w:color w:val="000000"/>
          <w:kern w:val="0"/>
          <w:sz w:val="24"/>
          <w:szCs w:val="24"/>
        </w:rPr>
        <w:t>通过dev和sector就可以唯一确定该block的地址。读写的粒度为block(512字节)，相应的数据保存在data中。每个buffer含有一个标志flags，如果为B_BUSY说明这个buffer正在被一个进程使用，如果B_VALID则说明buffer中的数据已经准备好了，B_DIRTY</w:t>
      </w:r>
      <w:r w:rsidR="00FA3E7D">
        <w:rPr>
          <w:rFonts w:ascii="宋体" w:cs="宋体" w:hint="eastAsia"/>
          <w:color w:val="000000"/>
          <w:kern w:val="0"/>
          <w:sz w:val="24"/>
          <w:szCs w:val="24"/>
        </w:rPr>
        <w:t>说明是读取磁盘数据还是将数据写入磁盘；</w:t>
      </w:r>
    </w:p>
    <w:p w:rsidR="0026543B" w:rsidRDefault="0026543B" w:rsidP="00FD1CF3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44246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F3" w:rsidRDefault="00FD1CF3" w:rsidP="00FD1CF3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XV6 维持了一个磁盘队列</w:t>
      </w:r>
      <w:r w:rsidRPr="00FD1CF3">
        <w:rPr>
          <w:rFonts w:ascii="宋体" w:cs="宋体"/>
          <w:color w:val="000000"/>
          <w:kern w:val="0"/>
          <w:sz w:val="24"/>
          <w:szCs w:val="24"/>
        </w:rPr>
        <w:t>struct buf *idequeue</w:t>
      </w:r>
      <w:r>
        <w:rPr>
          <w:rFonts w:ascii="宋体" w:cs="宋体" w:hint="eastAsia"/>
          <w:color w:val="000000"/>
          <w:kern w:val="0"/>
          <w:sz w:val="24"/>
          <w:szCs w:val="24"/>
        </w:rPr>
        <w:t>。每次新增的buffer放在</w:t>
      </w:r>
      <w:r w:rsidRPr="00FD1CF3">
        <w:rPr>
          <w:rFonts w:ascii="宋体" w:cs="宋体"/>
          <w:color w:val="000000"/>
          <w:kern w:val="0"/>
          <w:sz w:val="24"/>
          <w:szCs w:val="24"/>
        </w:rPr>
        <w:t>idequeue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尾部。如果队列为空，则调用</w:t>
      </w:r>
      <w:r w:rsidRPr="00FD1CF3">
        <w:rPr>
          <w:rFonts w:ascii="宋体" w:cs="宋体"/>
          <w:color w:val="000000"/>
          <w:kern w:val="0"/>
          <w:sz w:val="24"/>
          <w:szCs w:val="24"/>
        </w:rPr>
        <w:t>idestart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 w:rsidR="00FA3E7D">
        <w:rPr>
          <w:rFonts w:ascii="宋体" w:cs="宋体" w:hint="eastAsia"/>
          <w:color w:val="000000"/>
          <w:kern w:val="0"/>
          <w:sz w:val="24"/>
          <w:szCs w:val="24"/>
        </w:rPr>
        <w:t>处理数据；</w:t>
      </w:r>
    </w:p>
    <w:p w:rsidR="00487C2F" w:rsidRPr="00487C2F" w:rsidRDefault="00FA3E7D" w:rsidP="00487C2F">
      <w:pPr>
        <w:pStyle w:val="ListParagraph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XV6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 w:rsidRPr="00FA3E7D">
        <w:rPr>
          <w:rFonts w:ascii="宋体" w:cs="宋体" w:hint="eastAsia"/>
          <w:color w:val="000000"/>
          <w:kern w:val="0"/>
          <w:sz w:val="24"/>
          <w:szCs w:val="24"/>
        </w:rPr>
        <w:t>磁盘中断处理程序调用</w:t>
      </w:r>
      <w:r>
        <w:rPr>
          <w:rFonts w:ascii="宋体" w:cs="宋体" w:hint="eastAsia"/>
          <w:color w:val="000000"/>
          <w:kern w:val="0"/>
          <w:sz w:val="24"/>
          <w:szCs w:val="24"/>
        </w:rPr>
        <w:t xml:space="preserve"> </w:t>
      </w:r>
      <w:r w:rsidRPr="00FA3E7D">
        <w:rPr>
          <w:rFonts w:ascii="宋体" w:cs="宋体" w:hint="eastAsia"/>
          <w:color w:val="000000"/>
          <w:kern w:val="0"/>
          <w:sz w:val="24"/>
          <w:szCs w:val="24"/>
        </w:rPr>
        <w:t>ideintr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来处理。它通过访问</w:t>
      </w:r>
      <w:r w:rsidRPr="00FA3E7D">
        <w:rPr>
          <w:rFonts w:ascii="宋体" w:cs="宋体" w:hint="eastAsia"/>
          <w:color w:val="000000"/>
          <w:kern w:val="0"/>
          <w:sz w:val="24"/>
          <w:szCs w:val="24"/>
        </w:rPr>
        <w:t>队列idequeue</w:t>
      </w:r>
      <w:r>
        <w:rPr>
          <w:rFonts w:ascii="宋体" w:cs="宋体" w:hint="eastAsia"/>
          <w:color w:val="000000"/>
          <w:kern w:val="0"/>
          <w:sz w:val="24"/>
          <w:szCs w:val="24"/>
        </w:rPr>
        <w:t xml:space="preserve"> buffer的flags绝对如何处理数据</w:t>
      </w:r>
      <w:r w:rsidRPr="00FA3E7D">
        <w:rPr>
          <w:rFonts w:ascii="宋体" w:cs="宋体" w:hint="eastAsia"/>
          <w:color w:val="000000"/>
          <w:kern w:val="0"/>
          <w:sz w:val="24"/>
          <w:szCs w:val="24"/>
        </w:rPr>
        <w:t>。如果是读取操作，则将数据读到data中。现在buffer中的数据已经准备好了，则</w:t>
      </w:r>
      <w:r>
        <w:rPr>
          <w:rFonts w:ascii="宋体" w:cs="宋体" w:hint="eastAsia"/>
          <w:color w:val="000000"/>
          <w:kern w:val="0"/>
          <w:sz w:val="24"/>
          <w:szCs w:val="24"/>
        </w:rPr>
        <w:t>将flags</w:t>
      </w:r>
      <w:r w:rsidRPr="00FA3E7D">
        <w:rPr>
          <w:rFonts w:ascii="宋体" w:cs="宋体" w:hint="eastAsia"/>
          <w:color w:val="000000"/>
          <w:kern w:val="0"/>
          <w:sz w:val="24"/>
          <w:szCs w:val="24"/>
        </w:rPr>
        <w:t>设置为B_VALID并清除B_DIRTY,</w:t>
      </w:r>
      <w:r w:rsidR="000A1B79">
        <w:rPr>
          <w:rFonts w:ascii="宋体" w:cs="宋体" w:hint="eastAsia"/>
          <w:color w:val="000000"/>
          <w:kern w:val="0"/>
          <w:sz w:val="24"/>
          <w:szCs w:val="24"/>
        </w:rPr>
        <w:t>调用wakeup</w:t>
      </w:r>
      <w:r w:rsidRPr="00FA3E7D">
        <w:rPr>
          <w:rFonts w:ascii="宋体" w:cs="宋体" w:hint="eastAsia"/>
          <w:color w:val="000000"/>
          <w:kern w:val="0"/>
          <w:sz w:val="24"/>
          <w:szCs w:val="24"/>
        </w:rPr>
        <w:t>唤醒因为这个buffer</w:t>
      </w:r>
      <w:r w:rsidR="000A1B79">
        <w:rPr>
          <w:rFonts w:ascii="宋体" w:cs="宋体" w:hint="eastAsia"/>
          <w:color w:val="000000"/>
          <w:kern w:val="0"/>
          <w:sz w:val="24"/>
          <w:szCs w:val="24"/>
        </w:rPr>
        <w:t>而进入睡眠状态的进程。如果队列非空，则调用</w:t>
      </w:r>
      <w:r w:rsidR="000A1B79" w:rsidRPr="000A1B79">
        <w:rPr>
          <w:rFonts w:ascii="宋体" w:cs="宋体"/>
          <w:color w:val="000000"/>
          <w:kern w:val="0"/>
          <w:sz w:val="24"/>
          <w:szCs w:val="24"/>
        </w:rPr>
        <w:t>idestart</w:t>
      </w:r>
      <w:r w:rsidR="000A1B79">
        <w:rPr>
          <w:rFonts w:ascii="宋体" w:cs="宋体" w:hint="eastAsia"/>
          <w:color w:val="000000"/>
          <w:kern w:val="0"/>
          <w:sz w:val="24"/>
          <w:szCs w:val="24"/>
        </w:rPr>
        <w:t>处理下一个buf；</w:t>
      </w:r>
    </w:p>
    <w:p w:rsidR="00043E46" w:rsidRPr="00ED6CF2" w:rsidRDefault="00043E46" w:rsidP="00043E46">
      <w:pPr>
        <w:pStyle w:val="ListParagraph"/>
        <w:ind w:left="420" w:firstLineChars="0" w:firstLine="0"/>
      </w:pPr>
    </w:p>
    <w:p w:rsidR="00605D42" w:rsidRPr="004B0449" w:rsidRDefault="00605D42" w:rsidP="00605D42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bookmarkStart w:id="6" w:name="_GoBack"/>
      <w:r w:rsidRPr="00605D42">
        <w:rPr>
          <w:rFonts w:ascii="宋体" w:cs="宋体" w:hint="eastAsia"/>
          <w:color w:val="000000"/>
          <w:kern w:val="0"/>
          <w:szCs w:val="21"/>
        </w:rPr>
        <w:t>阅读文件</w:t>
      </w:r>
      <w:r w:rsidRPr="00605D42">
        <w:rPr>
          <w:rFonts w:cs="Calibri"/>
          <w:color w:val="000000"/>
          <w:kern w:val="0"/>
          <w:szCs w:val="21"/>
        </w:rPr>
        <w:t>buf.h</w:t>
      </w:r>
      <w:r w:rsidRPr="00605D42">
        <w:rPr>
          <w:rFonts w:ascii="宋体" w:cs="宋体" w:hint="eastAsia"/>
          <w:color w:val="000000"/>
          <w:kern w:val="0"/>
          <w:szCs w:val="21"/>
        </w:rPr>
        <w:t>，</w:t>
      </w:r>
      <w:r w:rsidRPr="00605D42">
        <w:rPr>
          <w:rFonts w:cs="Calibri"/>
          <w:color w:val="000000"/>
          <w:kern w:val="0"/>
          <w:szCs w:val="21"/>
        </w:rPr>
        <w:t>bio.c</w:t>
      </w:r>
      <w:r w:rsidRPr="00605D42">
        <w:rPr>
          <w:rFonts w:ascii="宋体" w:cs="宋体" w:hint="eastAsia"/>
          <w:color w:val="000000"/>
          <w:kern w:val="0"/>
          <w:szCs w:val="21"/>
        </w:rPr>
        <w:t>。了解</w:t>
      </w:r>
      <w:r w:rsidRPr="00605D42">
        <w:rPr>
          <w:rFonts w:cs="Calibri"/>
          <w:color w:val="000000"/>
          <w:kern w:val="0"/>
          <w:szCs w:val="21"/>
        </w:rPr>
        <w:t>XV6</w:t>
      </w:r>
      <w:r w:rsidRPr="00605D42">
        <w:rPr>
          <w:rFonts w:ascii="宋体" w:cs="宋体" w:hint="eastAsia"/>
          <w:color w:val="000000"/>
          <w:kern w:val="0"/>
          <w:szCs w:val="21"/>
        </w:rPr>
        <w:t>文件系统中</w:t>
      </w:r>
      <w:r w:rsidRPr="00605D42">
        <w:rPr>
          <w:rFonts w:cs="Calibri"/>
          <w:color w:val="000000"/>
          <w:kern w:val="0"/>
          <w:szCs w:val="21"/>
        </w:rPr>
        <w:t>buffer cache</w:t>
      </w:r>
      <w:r w:rsidRPr="00605D42">
        <w:rPr>
          <w:rFonts w:ascii="宋体" w:cs="宋体" w:hint="eastAsia"/>
          <w:color w:val="000000"/>
          <w:kern w:val="0"/>
          <w:szCs w:val="21"/>
        </w:rPr>
        <w:t>层的内容和实现。描述</w:t>
      </w:r>
      <w:r w:rsidRPr="00605D42">
        <w:rPr>
          <w:rFonts w:cs="Calibri"/>
          <w:color w:val="000000"/>
          <w:kern w:val="0"/>
          <w:szCs w:val="21"/>
        </w:rPr>
        <w:t>buffer</w:t>
      </w:r>
      <w:r w:rsidRPr="00605D42">
        <w:rPr>
          <w:rFonts w:ascii="宋体" w:cs="宋体" w:hint="eastAsia"/>
          <w:color w:val="000000"/>
          <w:kern w:val="0"/>
          <w:szCs w:val="21"/>
        </w:rPr>
        <w:t>双</w:t>
      </w:r>
      <w:bookmarkEnd w:id="6"/>
      <w:r w:rsidRPr="00605D42">
        <w:rPr>
          <w:rFonts w:ascii="宋体" w:cs="宋体" w:hint="eastAsia"/>
          <w:color w:val="000000"/>
          <w:kern w:val="0"/>
          <w:szCs w:val="21"/>
        </w:rPr>
        <w:t>链表数据结构及其初始化过程。了解</w:t>
      </w:r>
      <w:r w:rsidRPr="00605D42">
        <w:rPr>
          <w:rFonts w:cs="Calibri"/>
          <w:color w:val="000000"/>
          <w:kern w:val="0"/>
          <w:szCs w:val="21"/>
        </w:rPr>
        <w:t>buffer</w:t>
      </w:r>
      <w:r w:rsidRPr="00605D42">
        <w:rPr>
          <w:rFonts w:ascii="宋体" w:cs="宋体" w:hint="eastAsia"/>
          <w:color w:val="000000"/>
          <w:kern w:val="0"/>
          <w:szCs w:val="21"/>
        </w:rPr>
        <w:t>的状态。了解对</w:t>
      </w:r>
      <w:r w:rsidRPr="00605D42">
        <w:rPr>
          <w:rFonts w:cs="Calibri"/>
          <w:color w:val="000000"/>
          <w:kern w:val="0"/>
          <w:szCs w:val="21"/>
        </w:rPr>
        <w:t>buffer</w:t>
      </w:r>
      <w:r w:rsidRPr="00605D42">
        <w:rPr>
          <w:rFonts w:ascii="宋体" w:cs="宋体" w:hint="eastAsia"/>
          <w:color w:val="000000"/>
          <w:kern w:val="0"/>
          <w:szCs w:val="21"/>
        </w:rPr>
        <w:t>的各种操作。</w:t>
      </w:r>
    </w:p>
    <w:p w:rsidR="004B0449" w:rsidRPr="0085388E" w:rsidRDefault="004B0449" w:rsidP="0085388E">
      <w:pPr>
        <w:pStyle w:val="ListParagraph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buf.</w:t>
      </w:r>
      <w:r>
        <w:rPr>
          <w:rFonts w:ascii="宋体" w:cs="宋体"/>
          <w:color w:val="000000"/>
          <w:kern w:val="0"/>
          <w:sz w:val="24"/>
          <w:szCs w:val="24"/>
        </w:rPr>
        <w:t xml:space="preserve">h </w:t>
      </w:r>
      <w:r>
        <w:rPr>
          <w:rFonts w:ascii="宋体" w:cs="宋体" w:hint="eastAsia"/>
          <w:color w:val="000000"/>
          <w:kern w:val="0"/>
          <w:sz w:val="24"/>
          <w:szCs w:val="24"/>
        </w:rPr>
        <w:t>主要定义了数据结构buf（如上题）和flags的几种状态。</w:t>
      </w:r>
      <w:r w:rsidR="004744E9" w:rsidRPr="004744E9">
        <w:rPr>
          <w:rFonts w:ascii="宋体" w:cs="宋体" w:hint="eastAsia"/>
          <w:color w:val="000000"/>
          <w:kern w:val="0"/>
          <w:sz w:val="24"/>
          <w:szCs w:val="24"/>
        </w:rPr>
        <w:t>磁盘驱动程序用结构体 buf</w:t>
      </w:r>
      <w:r w:rsidR="0085388E">
        <w:rPr>
          <w:rFonts w:ascii="宋体" w:cs="宋体" w:hint="eastAsia"/>
          <w:color w:val="000000"/>
          <w:kern w:val="0"/>
          <w:sz w:val="24"/>
          <w:szCs w:val="24"/>
        </w:rPr>
        <w:t xml:space="preserve"> 来表示一个磁盘扇区。每一个缓冲区表示磁盘设备上的一个扇区。</w:t>
      </w:r>
      <w:r w:rsidR="004744E9" w:rsidRPr="004744E9">
        <w:rPr>
          <w:rFonts w:ascii="宋体" w:cs="宋体" w:hint="eastAsia"/>
          <w:color w:val="000000"/>
          <w:kern w:val="0"/>
          <w:sz w:val="24"/>
          <w:szCs w:val="24"/>
        </w:rPr>
        <w:t xml:space="preserve">dev 和 sector </w:t>
      </w:r>
      <w:r w:rsidR="0085388E">
        <w:rPr>
          <w:rFonts w:ascii="宋体" w:cs="宋体" w:hint="eastAsia"/>
          <w:color w:val="000000"/>
          <w:kern w:val="0"/>
          <w:sz w:val="24"/>
          <w:szCs w:val="24"/>
        </w:rPr>
        <w:t>给出了设备号和扇区号，</w:t>
      </w:r>
      <w:r w:rsidR="004744E9" w:rsidRPr="004744E9">
        <w:rPr>
          <w:rFonts w:ascii="宋体" w:cs="宋体" w:hint="eastAsia"/>
          <w:color w:val="000000"/>
          <w:kern w:val="0"/>
          <w:sz w:val="24"/>
          <w:szCs w:val="24"/>
        </w:rPr>
        <w:t>data 是该磁盘扇区数据的内存中的拷贝。</w:t>
      </w:r>
      <w:r w:rsidR="0085388E" w:rsidRPr="0085388E">
        <w:rPr>
          <w:rFonts w:ascii="宋体" w:cs="宋体" w:hint="eastAsia"/>
          <w:color w:val="000000"/>
          <w:kern w:val="0"/>
          <w:sz w:val="24"/>
          <w:szCs w:val="24"/>
        </w:rPr>
        <w:t>flags 记录了内存和磁盘的联系：B_VALID 位代表数据已经被读入，B_DIRTY 位代表数据需要被写出。B_BUSY 位是一个锁；它代表某个进程正在使用这个缓冲区，其他进程必须等待。当一个缓冲区的 B_BUSY 位被设置，我们称这个缓冲区被锁住。</w:t>
      </w:r>
      <w:r w:rsidRPr="0085388E">
        <w:rPr>
          <w:rFonts w:ascii="宋体" w:cs="宋体" w:hint="eastAsia"/>
          <w:color w:val="000000"/>
          <w:kern w:val="0"/>
          <w:sz w:val="24"/>
          <w:szCs w:val="24"/>
        </w:rPr>
        <w:t>X</w:t>
      </w:r>
      <w:r w:rsidRPr="0085388E">
        <w:rPr>
          <w:rFonts w:ascii="宋体" w:cs="宋体"/>
          <w:color w:val="000000"/>
          <w:kern w:val="0"/>
          <w:sz w:val="24"/>
          <w:szCs w:val="24"/>
        </w:rPr>
        <w:t>V6</w:t>
      </w:r>
      <w:r w:rsidRPr="0085388E">
        <w:rPr>
          <w:rFonts w:ascii="宋体" w:cs="宋体" w:hint="eastAsia"/>
          <w:color w:val="000000"/>
          <w:kern w:val="0"/>
          <w:sz w:val="24"/>
          <w:szCs w:val="24"/>
        </w:rPr>
        <w:t xml:space="preserve"> 以块基本单位对磁盘进行管理，每块的大小为512字节。</w:t>
      </w:r>
      <w:r w:rsidR="00AB2631" w:rsidRPr="0085388E">
        <w:rPr>
          <w:rFonts w:ascii="宋体" w:cs="宋体" w:hint="eastAsia"/>
          <w:color w:val="000000"/>
          <w:kern w:val="0"/>
          <w:sz w:val="24"/>
          <w:szCs w:val="24"/>
        </w:rPr>
        <w:t>并采用LRU算法来实现缓存替换；</w:t>
      </w:r>
    </w:p>
    <w:p w:rsidR="00AB2631" w:rsidRPr="00AB2631" w:rsidRDefault="00AB2631" w:rsidP="00AB2631">
      <w:pPr>
        <w:autoSpaceDE w:val="0"/>
        <w:autoSpaceDN w:val="0"/>
        <w:adjustRightInd w:val="0"/>
        <w:ind w:firstLineChars="275" w:firstLine="66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AB2631">
        <w:rPr>
          <w:rFonts w:ascii="宋体" w:cs="宋体"/>
          <w:color w:val="000000"/>
          <w:kern w:val="0"/>
          <w:sz w:val="24"/>
          <w:szCs w:val="24"/>
        </w:rPr>
        <w:t>struct {</w:t>
      </w:r>
    </w:p>
    <w:p w:rsidR="00AB2631" w:rsidRPr="00AB2631" w:rsidRDefault="00AB2631" w:rsidP="00AB2631">
      <w:pPr>
        <w:pStyle w:val="ListParagraph"/>
        <w:autoSpaceDE w:val="0"/>
        <w:autoSpaceDN w:val="0"/>
        <w:adjustRightInd w:val="0"/>
        <w:ind w:leftChars="271" w:left="569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AB2631">
        <w:rPr>
          <w:rFonts w:ascii="宋体" w:cs="宋体"/>
          <w:color w:val="000000"/>
          <w:kern w:val="0"/>
          <w:sz w:val="24"/>
          <w:szCs w:val="24"/>
        </w:rPr>
        <w:t xml:space="preserve">  struct spinlock lock;</w:t>
      </w:r>
    </w:p>
    <w:p w:rsidR="00AB2631" w:rsidRPr="00AB2631" w:rsidRDefault="00AB2631" w:rsidP="00AB2631">
      <w:pPr>
        <w:pStyle w:val="ListParagraph"/>
        <w:autoSpaceDE w:val="0"/>
        <w:autoSpaceDN w:val="0"/>
        <w:adjustRightInd w:val="0"/>
        <w:ind w:leftChars="271" w:left="569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AB2631">
        <w:rPr>
          <w:rFonts w:ascii="宋体" w:cs="宋体"/>
          <w:color w:val="000000"/>
          <w:kern w:val="0"/>
          <w:sz w:val="24"/>
          <w:szCs w:val="24"/>
        </w:rPr>
        <w:t xml:space="preserve">  struct buf buf[NBUF];</w:t>
      </w:r>
    </w:p>
    <w:p w:rsidR="00AB2631" w:rsidRPr="00AB2631" w:rsidRDefault="00AB2631" w:rsidP="00AB2631">
      <w:pPr>
        <w:autoSpaceDE w:val="0"/>
        <w:autoSpaceDN w:val="0"/>
        <w:adjustRightInd w:val="0"/>
        <w:ind w:left="629" w:firstLine="42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AB2631">
        <w:rPr>
          <w:rFonts w:ascii="宋体" w:cs="宋体"/>
          <w:color w:val="000000"/>
          <w:kern w:val="0"/>
          <w:sz w:val="24"/>
          <w:szCs w:val="24"/>
        </w:rPr>
        <w:t xml:space="preserve">  struct buf head;</w:t>
      </w:r>
    </w:p>
    <w:p w:rsidR="00AB2631" w:rsidRDefault="00AB2631" w:rsidP="00AB2631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AB2631">
        <w:rPr>
          <w:rFonts w:ascii="宋体" w:cs="宋体"/>
          <w:color w:val="000000"/>
          <w:kern w:val="0"/>
          <w:sz w:val="24"/>
          <w:szCs w:val="24"/>
        </w:rPr>
        <w:t>} bcache;</w:t>
      </w:r>
    </w:p>
    <w:p w:rsidR="00D30DFB" w:rsidRDefault="00D30DFB" w:rsidP="00D30DFB">
      <w:pPr>
        <w:pStyle w:val="ListParagraph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XV6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通过buf结构体head来构成双向链表，该链表维护了块的使用频率，</w:t>
      </w:r>
      <w:r w:rsidRPr="00D30DFB">
        <w:rPr>
          <w:rFonts w:ascii="宋体" w:cs="宋体"/>
          <w:color w:val="000000"/>
          <w:kern w:val="0"/>
          <w:sz w:val="24"/>
          <w:szCs w:val="24"/>
        </w:rPr>
        <w:t>head.next</w:t>
      </w:r>
      <w:r>
        <w:rPr>
          <w:rFonts w:ascii="宋体" w:cs="宋体" w:hint="eastAsia"/>
          <w:color w:val="000000"/>
          <w:kern w:val="0"/>
          <w:sz w:val="24"/>
          <w:szCs w:val="24"/>
        </w:rPr>
        <w:t>指示最近使用的块。b</w:t>
      </w:r>
      <w:r>
        <w:rPr>
          <w:rFonts w:ascii="宋体" w:cs="宋体"/>
          <w:color w:val="000000"/>
          <w:kern w:val="0"/>
          <w:sz w:val="24"/>
          <w:szCs w:val="24"/>
        </w:rPr>
        <w:t>io.c</w:t>
      </w:r>
      <w:r>
        <w:rPr>
          <w:rFonts w:ascii="宋体" w:cs="宋体" w:hint="eastAsia"/>
          <w:color w:val="000000"/>
          <w:kern w:val="0"/>
          <w:sz w:val="24"/>
          <w:szCs w:val="24"/>
        </w:rPr>
        <w:t>定义了：</w:t>
      </w:r>
      <w:r w:rsidRPr="00D30DFB">
        <w:rPr>
          <w:rFonts w:ascii="宋体" w:cs="宋体"/>
          <w:color w:val="000000"/>
          <w:kern w:val="0"/>
          <w:sz w:val="24"/>
          <w:szCs w:val="24"/>
        </w:rPr>
        <w:t>binit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Pr="00D30DFB">
        <w:rPr>
          <w:rFonts w:ascii="宋体" w:cs="宋体"/>
          <w:color w:val="000000"/>
          <w:kern w:val="0"/>
          <w:sz w:val="24"/>
          <w:szCs w:val="24"/>
        </w:rPr>
        <w:t>bget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Pr="00D30DFB">
        <w:rPr>
          <w:rFonts w:ascii="宋体" w:cs="宋体"/>
          <w:color w:val="000000"/>
          <w:kern w:val="0"/>
          <w:sz w:val="24"/>
          <w:szCs w:val="24"/>
        </w:rPr>
        <w:t>bread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Pr="00D30DFB">
        <w:rPr>
          <w:rFonts w:ascii="宋体" w:cs="宋体"/>
          <w:color w:val="000000"/>
          <w:kern w:val="0"/>
          <w:sz w:val="24"/>
          <w:szCs w:val="24"/>
        </w:rPr>
        <w:t>bwrite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 w:rsidRPr="00D30DFB">
        <w:rPr>
          <w:rFonts w:ascii="宋体" w:cs="宋体"/>
          <w:color w:val="000000"/>
          <w:kern w:val="0"/>
          <w:sz w:val="24"/>
          <w:szCs w:val="24"/>
        </w:rPr>
        <w:t>brelse</w:t>
      </w:r>
      <w:r>
        <w:rPr>
          <w:rFonts w:ascii="宋体" w:cs="宋体" w:hint="eastAsia"/>
          <w:color w:val="000000"/>
          <w:kern w:val="0"/>
          <w:sz w:val="24"/>
          <w:szCs w:val="24"/>
        </w:rPr>
        <w:t>方法；</w:t>
      </w:r>
    </w:p>
    <w:p w:rsidR="00263020" w:rsidRDefault="00263020" w:rsidP="00263020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1054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49" w:rsidRDefault="000D0FAF" w:rsidP="001D76BB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fldChar w:fldCharType="begin"/>
      </w:r>
      <w:r>
        <w:rPr>
          <w:rFonts w:ascii="宋体" w:cs="宋体"/>
          <w:color w:val="000000"/>
          <w:kern w:val="0"/>
          <w:sz w:val="24"/>
          <w:szCs w:val="24"/>
        </w:rPr>
        <w:instrText xml:space="preserve"> 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eq \o\ac(○,</w:instrText>
      </w:r>
      <w:r w:rsidRPr="000D0FAF">
        <w:rPr>
          <w:rFonts w:cs="宋体" w:hint="eastAsia"/>
          <w:color w:val="000000"/>
          <w:kern w:val="0"/>
          <w:position w:val="3"/>
          <w:sz w:val="16"/>
          <w:szCs w:val="24"/>
        </w:rPr>
        <w:instrText>1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)</w:instrText>
      </w:r>
      <w:r>
        <w:rPr>
          <w:rFonts w:ascii="宋体" w:cs="宋体"/>
          <w:color w:val="000000"/>
          <w:kern w:val="0"/>
          <w:sz w:val="24"/>
          <w:szCs w:val="24"/>
        </w:rPr>
        <w:fldChar w:fldCharType="end"/>
      </w:r>
      <w:r>
        <w:rPr>
          <w:rFonts w:ascii="宋体" w:cs="宋体" w:hint="eastAsia"/>
          <w:color w:val="000000"/>
          <w:kern w:val="0"/>
          <w:sz w:val="24"/>
          <w:szCs w:val="24"/>
        </w:rPr>
        <w:t xml:space="preserve">. </w:t>
      </w:r>
      <w:r w:rsidR="000B0249" w:rsidRPr="000B0249">
        <w:rPr>
          <w:rFonts w:ascii="宋体" w:cs="宋体"/>
          <w:color w:val="000000"/>
          <w:kern w:val="0"/>
          <w:sz w:val="24"/>
          <w:szCs w:val="24"/>
        </w:rPr>
        <w:t>binit初始化bcache</w:t>
      </w:r>
      <w:r w:rsidR="00570516" w:rsidRPr="00570516">
        <w:rPr>
          <w:rFonts w:ascii="宋体" w:cs="宋体" w:hint="eastAsia"/>
          <w:color w:val="000000"/>
          <w:kern w:val="0"/>
          <w:sz w:val="24"/>
          <w:szCs w:val="24"/>
        </w:rPr>
        <w:t>双向链表</w:t>
      </w:r>
      <w:r w:rsidR="000B0249" w:rsidRPr="000B0249">
        <w:rPr>
          <w:rFonts w:ascii="宋体" w:cs="宋体"/>
          <w:color w:val="000000"/>
          <w:kern w:val="0"/>
          <w:sz w:val="24"/>
          <w:szCs w:val="24"/>
        </w:rPr>
        <w:t>并设置块缓冲区需要使用的锁</w:t>
      </w:r>
      <w:r w:rsidR="000B0249" w:rsidRPr="000B0249">
        <w:rPr>
          <w:rFonts w:ascii="宋体" w:cs="宋体" w:hint="eastAsia"/>
          <w:color w:val="000000"/>
          <w:kern w:val="0"/>
          <w:sz w:val="24"/>
          <w:szCs w:val="24"/>
        </w:rPr>
        <w:t>；</w:t>
      </w:r>
    </w:p>
    <w:p w:rsidR="00B26F78" w:rsidRDefault="000D0FAF" w:rsidP="001D76BB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fldChar w:fldCharType="begin"/>
      </w:r>
      <w:r>
        <w:rPr>
          <w:rFonts w:ascii="宋体" w:cs="宋体"/>
          <w:color w:val="000000"/>
          <w:kern w:val="0"/>
          <w:sz w:val="24"/>
          <w:szCs w:val="24"/>
        </w:rPr>
        <w:instrText xml:space="preserve"> 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eq \o\ac(○,</w:instrText>
      </w:r>
      <w:r w:rsidRPr="000D0FAF">
        <w:rPr>
          <w:rFonts w:cs="宋体" w:hint="eastAsia"/>
          <w:color w:val="000000"/>
          <w:kern w:val="0"/>
          <w:position w:val="3"/>
          <w:sz w:val="16"/>
          <w:szCs w:val="24"/>
        </w:rPr>
        <w:instrText>2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)</w:instrText>
      </w:r>
      <w:r>
        <w:rPr>
          <w:rFonts w:ascii="宋体" w:cs="宋体"/>
          <w:color w:val="000000"/>
          <w:kern w:val="0"/>
          <w:sz w:val="24"/>
          <w:szCs w:val="24"/>
        </w:rPr>
        <w:fldChar w:fldCharType="end"/>
      </w:r>
      <w:r>
        <w:rPr>
          <w:rFonts w:ascii="宋体" w:cs="宋体"/>
          <w:color w:val="000000"/>
          <w:kern w:val="0"/>
          <w:sz w:val="24"/>
          <w:szCs w:val="24"/>
        </w:rPr>
        <w:t xml:space="preserve">. </w:t>
      </w:r>
      <w:r w:rsidR="00B26F78" w:rsidRPr="00B26F78">
        <w:rPr>
          <w:rFonts w:ascii="宋体" w:cs="宋体"/>
          <w:color w:val="000000"/>
          <w:kern w:val="0"/>
          <w:sz w:val="24"/>
          <w:szCs w:val="24"/>
        </w:rPr>
        <w:t>bget</w:t>
      </w:r>
      <w:r w:rsidR="00B26F78" w:rsidRPr="00B26F78">
        <w:rPr>
          <w:rFonts w:ascii="宋体" w:cs="宋体" w:hint="eastAsia"/>
          <w:color w:val="000000"/>
          <w:kern w:val="0"/>
          <w:sz w:val="24"/>
          <w:szCs w:val="24"/>
        </w:rPr>
        <w:t>函数有两个参数：设备号和块编号。</w:t>
      </w:r>
      <w:r w:rsidR="00CA6FC3" w:rsidRPr="00CA6FC3">
        <w:rPr>
          <w:rFonts w:ascii="宋体" w:cs="宋体"/>
          <w:color w:val="000000"/>
          <w:kern w:val="0"/>
          <w:sz w:val="24"/>
          <w:szCs w:val="24"/>
        </w:rPr>
        <w:t>bread调用bget得到块缓冲结构</w:t>
      </w:r>
      <w:r w:rsidR="00CA6FC3" w:rsidRPr="00CA6FC3">
        <w:rPr>
          <w:rFonts w:ascii="宋体" w:cs="宋体" w:hint="eastAsia"/>
          <w:color w:val="000000"/>
          <w:kern w:val="0"/>
          <w:sz w:val="24"/>
          <w:szCs w:val="24"/>
        </w:rPr>
        <w:t>。</w:t>
      </w:r>
      <w:r w:rsidR="00B26F78" w:rsidRPr="00B26F78">
        <w:rPr>
          <w:rFonts w:ascii="宋体" w:cs="宋体"/>
          <w:color w:val="000000"/>
          <w:kern w:val="0"/>
          <w:sz w:val="24"/>
          <w:szCs w:val="24"/>
        </w:rPr>
        <w:t>bget</w:t>
      </w:r>
      <w:r w:rsidR="00570516" w:rsidRPr="00570516">
        <w:rPr>
          <w:rFonts w:ascii="宋体" w:cs="宋体" w:hint="eastAsia"/>
          <w:color w:val="000000"/>
          <w:kern w:val="0"/>
          <w:sz w:val="24"/>
          <w:szCs w:val="24"/>
        </w:rPr>
        <w:t>扫描缓冲区链表</w:t>
      </w:r>
      <w:r w:rsidR="00570516">
        <w:rPr>
          <w:rFonts w:ascii="宋体" w:cs="宋体" w:hint="eastAsia"/>
          <w:color w:val="000000"/>
          <w:kern w:val="0"/>
          <w:sz w:val="24"/>
          <w:szCs w:val="24"/>
        </w:rPr>
        <w:t>，</w:t>
      </w:r>
      <w:r w:rsidR="00B26F78" w:rsidRPr="00B26F78">
        <w:rPr>
          <w:rFonts w:ascii="宋体" w:cs="宋体"/>
          <w:color w:val="000000"/>
          <w:kern w:val="0"/>
          <w:sz w:val="24"/>
          <w:szCs w:val="24"/>
        </w:rPr>
        <w:t>在块缓冲区中找到缓冲块，如果此缓冲块已经有进程占用，则睡眠当前进程等待唤醒。如果bget没有找到相应的块缓冲结构，则</w:t>
      </w:r>
      <w:r w:rsidR="0096342C">
        <w:rPr>
          <w:rFonts w:ascii="宋体" w:cs="宋体" w:hint="eastAsia"/>
          <w:color w:val="000000"/>
          <w:kern w:val="0"/>
          <w:sz w:val="24"/>
          <w:szCs w:val="24"/>
        </w:rPr>
        <w:t>回收一些非繁忙和清洁的缓冲区；</w:t>
      </w:r>
    </w:p>
    <w:p w:rsidR="00AA6D1E" w:rsidRDefault="000D0FAF" w:rsidP="001D76BB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fldChar w:fldCharType="begin"/>
      </w:r>
      <w:r>
        <w:rPr>
          <w:rFonts w:ascii="宋体" w:cs="宋体"/>
          <w:color w:val="000000"/>
          <w:kern w:val="0"/>
          <w:sz w:val="24"/>
          <w:szCs w:val="24"/>
        </w:rPr>
        <w:instrText xml:space="preserve"> 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eq \o\ac(○,</w:instrText>
      </w:r>
      <w:r w:rsidRPr="000D0FAF">
        <w:rPr>
          <w:rFonts w:cs="宋体" w:hint="eastAsia"/>
          <w:color w:val="000000"/>
          <w:kern w:val="0"/>
          <w:position w:val="3"/>
          <w:sz w:val="16"/>
          <w:szCs w:val="24"/>
        </w:rPr>
        <w:instrText>3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)</w:instrText>
      </w:r>
      <w:r>
        <w:rPr>
          <w:rFonts w:ascii="宋体" w:cs="宋体"/>
          <w:color w:val="000000"/>
          <w:kern w:val="0"/>
          <w:sz w:val="24"/>
          <w:szCs w:val="24"/>
        </w:rPr>
        <w:fldChar w:fldCharType="end"/>
      </w:r>
      <w:r>
        <w:rPr>
          <w:rFonts w:ascii="宋体" w:cs="宋体"/>
          <w:color w:val="000000"/>
          <w:kern w:val="0"/>
          <w:sz w:val="24"/>
          <w:szCs w:val="24"/>
        </w:rPr>
        <w:t xml:space="preserve">. </w:t>
      </w:r>
      <w:r w:rsidR="00AA6D1E" w:rsidRPr="00AA6D1E">
        <w:rPr>
          <w:rFonts w:ascii="宋体" w:cs="宋体" w:hint="eastAsia"/>
          <w:color w:val="000000"/>
          <w:kern w:val="0"/>
          <w:sz w:val="24"/>
          <w:szCs w:val="24"/>
        </w:rPr>
        <w:t>bread从磁盘中取出一块放入缓冲区；</w:t>
      </w:r>
    </w:p>
    <w:p w:rsidR="00135A79" w:rsidRDefault="000D0FAF" w:rsidP="00135A79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fldChar w:fldCharType="begin"/>
      </w:r>
      <w:r>
        <w:rPr>
          <w:rFonts w:ascii="宋体" w:cs="宋体"/>
          <w:color w:val="000000"/>
          <w:kern w:val="0"/>
          <w:sz w:val="24"/>
          <w:szCs w:val="24"/>
        </w:rPr>
        <w:instrText xml:space="preserve"> 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eq \o\ac(○,</w:instrText>
      </w:r>
      <w:r w:rsidRPr="000D0FAF">
        <w:rPr>
          <w:rFonts w:cs="宋体" w:hint="eastAsia"/>
          <w:color w:val="000000"/>
          <w:kern w:val="0"/>
          <w:position w:val="3"/>
          <w:sz w:val="16"/>
          <w:szCs w:val="24"/>
        </w:rPr>
        <w:instrText>4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)</w:instrText>
      </w:r>
      <w:r>
        <w:rPr>
          <w:rFonts w:ascii="宋体" w:cs="宋体"/>
          <w:color w:val="000000"/>
          <w:kern w:val="0"/>
          <w:sz w:val="24"/>
          <w:szCs w:val="24"/>
        </w:rPr>
        <w:fldChar w:fldCharType="end"/>
      </w:r>
      <w:r>
        <w:rPr>
          <w:rFonts w:ascii="宋体" w:cs="宋体"/>
          <w:color w:val="000000"/>
          <w:kern w:val="0"/>
          <w:sz w:val="24"/>
          <w:szCs w:val="24"/>
        </w:rPr>
        <w:t xml:space="preserve">. </w:t>
      </w:r>
      <w:r w:rsidR="00216C07" w:rsidRPr="00216C07">
        <w:rPr>
          <w:rFonts w:ascii="宋体" w:cs="宋体"/>
          <w:color w:val="000000"/>
          <w:kern w:val="0"/>
          <w:sz w:val="24"/>
          <w:szCs w:val="24"/>
        </w:rPr>
        <w:t>bwrite将块缓冲结构写入磁盘</w:t>
      </w:r>
      <w:r w:rsidR="00216C07">
        <w:rPr>
          <w:rFonts w:ascii="宋体" w:cs="宋体" w:hint="eastAsia"/>
          <w:color w:val="000000"/>
          <w:kern w:val="0"/>
          <w:sz w:val="24"/>
          <w:szCs w:val="24"/>
        </w:rPr>
        <w:t>；</w:t>
      </w:r>
    </w:p>
    <w:p w:rsidR="00216C07" w:rsidRPr="00135A79" w:rsidRDefault="000D0FAF" w:rsidP="00135A79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24"/>
          <w:szCs w:val="24"/>
        </w:rPr>
        <w:fldChar w:fldCharType="begin"/>
      </w:r>
      <w:r>
        <w:rPr>
          <w:rFonts w:ascii="宋体" w:cs="宋体"/>
          <w:color w:val="000000"/>
          <w:kern w:val="0"/>
          <w:sz w:val="24"/>
          <w:szCs w:val="24"/>
        </w:rPr>
        <w:instrText xml:space="preserve"> 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eq \o\ac(○,</w:instrText>
      </w:r>
      <w:r w:rsidRPr="000D0FAF">
        <w:rPr>
          <w:rFonts w:cs="宋体" w:hint="eastAsia"/>
          <w:color w:val="000000"/>
          <w:kern w:val="0"/>
          <w:position w:val="3"/>
          <w:sz w:val="16"/>
          <w:szCs w:val="24"/>
        </w:rPr>
        <w:instrText>5</w:instrText>
      </w:r>
      <w:r>
        <w:rPr>
          <w:rFonts w:ascii="宋体" w:cs="宋体" w:hint="eastAsia"/>
          <w:color w:val="000000"/>
          <w:kern w:val="0"/>
          <w:sz w:val="24"/>
          <w:szCs w:val="24"/>
        </w:rPr>
        <w:instrText>)</w:instrText>
      </w:r>
      <w:r>
        <w:rPr>
          <w:rFonts w:ascii="宋体" w:cs="宋体"/>
          <w:color w:val="000000"/>
          <w:kern w:val="0"/>
          <w:sz w:val="24"/>
          <w:szCs w:val="24"/>
        </w:rPr>
        <w:fldChar w:fldCharType="end"/>
      </w:r>
      <w:r>
        <w:rPr>
          <w:rFonts w:ascii="宋体" w:cs="宋体"/>
          <w:color w:val="000000"/>
          <w:kern w:val="0"/>
          <w:sz w:val="24"/>
          <w:szCs w:val="24"/>
        </w:rPr>
        <w:t xml:space="preserve">. </w:t>
      </w:r>
      <w:r w:rsidR="00216C07" w:rsidRPr="00216C07">
        <w:rPr>
          <w:rFonts w:ascii="宋体" w:cs="宋体"/>
          <w:color w:val="000000"/>
          <w:kern w:val="0"/>
          <w:sz w:val="24"/>
          <w:szCs w:val="24"/>
        </w:rPr>
        <w:t>brelse</w:t>
      </w:r>
      <w:r w:rsidR="00216C07" w:rsidRPr="00216C07">
        <w:rPr>
          <w:rFonts w:ascii="宋体" w:cs="宋体" w:hint="eastAsia"/>
          <w:color w:val="000000"/>
          <w:kern w:val="0"/>
          <w:sz w:val="24"/>
          <w:szCs w:val="24"/>
        </w:rPr>
        <w:t>释放锁定缓冲区。</w:t>
      </w:r>
      <w:r w:rsidR="00135A79" w:rsidRPr="00135A79">
        <w:rPr>
          <w:rFonts w:ascii="宋体" w:cs="宋体" w:hint="eastAsia"/>
          <w:color w:val="000000"/>
          <w:kern w:val="0"/>
          <w:sz w:val="24"/>
          <w:szCs w:val="24"/>
        </w:rPr>
        <w:t>当调用者使用完了一块缓冲区，他必须调用</w:t>
      </w:r>
      <w:r w:rsidR="00135A79" w:rsidRPr="00135A79">
        <w:rPr>
          <w:rFonts w:ascii="宋体" w:cs="宋体"/>
          <w:color w:val="000000"/>
          <w:kern w:val="0"/>
          <w:sz w:val="24"/>
          <w:szCs w:val="24"/>
        </w:rPr>
        <w:t xml:space="preserve"> brelse </w:t>
      </w:r>
      <w:r w:rsidR="00135A79" w:rsidRPr="00135A79">
        <w:rPr>
          <w:rFonts w:ascii="宋体" w:cs="宋体" w:hint="eastAsia"/>
          <w:color w:val="000000"/>
          <w:kern w:val="0"/>
          <w:sz w:val="24"/>
          <w:szCs w:val="24"/>
        </w:rPr>
        <w:t>来释放它，</w:t>
      </w:r>
      <w:r w:rsidR="00135A79" w:rsidRPr="00135A79">
        <w:rPr>
          <w:rFonts w:ascii="宋体" w:cs="宋体"/>
          <w:color w:val="000000"/>
          <w:kern w:val="0"/>
          <w:sz w:val="24"/>
          <w:szCs w:val="24"/>
        </w:rPr>
        <w:t>brelse</w:t>
      </w:r>
      <w:r w:rsidR="00135A79" w:rsidRPr="00135A79">
        <w:rPr>
          <w:rFonts w:ascii="宋体" w:cs="宋体" w:hint="eastAsia"/>
          <w:color w:val="000000"/>
          <w:kern w:val="0"/>
          <w:sz w:val="24"/>
          <w:szCs w:val="24"/>
        </w:rPr>
        <w:t>将一块缓冲区移动到链表的头部，清除</w:t>
      </w:r>
      <w:r w:rsidR="00135A79" w:rsidRPr="00135A79">
        <w:rPr>
          <w:rFonts w:ascii="宋体" w:cs="宋体"/>
          <w:color w:val="000000"/>
          <w:kern w:val="0"/>
          <w:sz w:val="24"/>
          <w:szCs w:val="24"/>
        </w:rPr>
        <w:t xml:space="preserve"> </w:t>
      </w:r>
      <w:r w:rsidR="00135A79">
        <w:rPr>
          <w:rFonts w:ascii="宋体" w:cs="宋体"/>
          <w:color w:val="000000"/>
          <w:kern w:val="0"/>
          <w:sz w:val="24"/>
          <w:szCs w:val="24"/>
        </w:rPr>
        <w:t>B_BUSY</w:t>
      </w:r>
      <w:r w:rsidR="00135A79" w:rsidRPr="00135A79">
        <w:rPr>
          <w:rFonts w:ascii="宋体" w:cs="宋体" w:hint="eastAsia"/>
          <w:color w:val="000000"/>
          <w:kern w:val="0"/>
          <w:sz w:val="24"/>
          <w:szCs w:val="24"/>
        </w:rPr>
        <w:t>，唤醒睡眠在这块缓冲区上的进</w:t>
      </w:r>
      <w:r w:rsidR="00135A79">
        <w:rPr>
          <w:rFonts w:ascii="宋体" w:cs="宋体" w:hint="eastAsia"/>
          <w:color w:val="000000"/>
          <w:kern w:val="0"/>
          <w:sz w:val="24"/>
          <w:szCs w:val="24"/>
        </w:rPr>
        <w:t>程</w:t>
      </w:r>
      <w:r w:rsidR="00216C07" w:rsidRPr="00135A79">
        <w:rPr>
          <w:rFonts w:ascii="宋体" w:cs="宋体" w:hint="eastAsia"/>
          <w:color w:val="000000"/>
          <w:kern w:val="0"/>
          <w:sz w:val="24"/>
          <w:szCs w:val="24"/>
        </w:rPr>
        <w:t>；</w:t>
      </w:r>
    </w:p>
    <w:p w:rsidR="004C2288" w:rsidRDefault="004C2288" w:rsidP="00216C07">
      <w:pPr>
        <w:pStyle w:val="Default"/>
        <w:rPr>
          <w:rFonts w:ascii="宋体" w:cs="宋体"/>
        </w:rPr>
      </w:pPr>
    </w:p>
    <w:p w:rsidR="00A759B5" w:rsidRPr="00A759B5" w:rsidRDefault="00A759B5" w:rsidP="00A759B5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A759B5">
        <w:rPr>
          <w:rFonts w:ascii="宋体" w:cs="宋体" w:hint="eastAsia"/>
          <w:color w:val="000000"/>
          <w:kern w:val="0"/>
          <w:szCs w:val="21"/>
        </w:rPr>
        <w:t>阅读文件</w:t>
      </w:r>
      <w:r w:rsidRPr="00A759B5">
        <w:rPr>
          <w:rFonts w:cs="Calibri"/>
          <w:color w:val="000000"/>
          <w:kern w:val="0"/>
          <w:szCs w:val="21"/>
        </w:rPr>
        <w:t>log.c</w:t>
      </w:r>
      <w:r w:rsidRPr="00A759B5">
        <w:rPr>
          <w:rFonts w:ascii="宋体" w:cs="宋体" w:hint="eastAsia"/>
          <w:color w:val="000000"/>
          <w:kern w:val="0"/>
          <w:szCs w:val="21"/>
        </w:rPr>
        <w:t>。了解</w:t>
      </w:r>
      <w:r w:rsidRPr="00A759B5">
        <w:rPr>
          <w:rFonts w:cs="Calibri"/>
          <w:color w:val="000000"/>
          <w:kern w:val="0"/>
          <w:szCs w:val="21"/>
        </w:rPr>
        <w:t>XV6</w:t>
      </w:r>
      <w:r w:rsidRPr="00A759B5">
        <w:rPr>
          <w:rFonts w:ascii="宋体" w:cs="宋体" w:hint="eastAsia"/>
          <w:color w:val="000000"/>
          <w:kern w:val="0"/>
          <w:szCs w:val="21"/>
        </w:rPr>
        <w:t>文件系统中的</w:t>
      </w:r>
      <w:r w:rsidRPr="00A759B5">
        <w:rPr>
          <w:rFonts w:cs="Calibri"/>
          <w:color w:val="000000"/>
          <w:kern w:val="0"/>
          <w:szCs w:val="21"/>
        </w:rPr>
        <w:t>logging</w:t>
      </w:r>
      <w:r w:rsidRPr="00A759B5">
        <w:rPr>
          <w:rFonts w:ascii="宋体" w:cs="宋体" w:hint="eastAsia"/>
          <w:color w:val="000000"/>
          <w:kern w:val="0"/>
          <w:szCs w:val="21"/>
        </w:rPr>
        <w:t>和</w:t>
      </w:r>
      <w:r w:rsidRPr="00A759B5">
        <w:rPr>
          <w:rFonts w:cs="Calibri"/>
          <w:color w:val="000000"/>
          <w:kern w:val="0"/>
          <w:szCs w:val="21"/>
        </w:rPr>
        <w:t>transaction</w:t>
      </w:r>
      <w:r w:rsidRPr="00A759B5">
        <w:rPr>
          <w:rFonts w:ascii="宋体" w:cs="宋体" w:hint="eastAsia"/>
          <w:color w:val="000000"/>
          <w:kern w:val="0"/>
          <w:szCs w:val="21"/>
        </w:rPr>
        <w:t>机制。</w:t>
      </w:r>
    </w:p>
    <w:p w:rsidR="00BC2912" w:rsidRDefault="008D3888" w:rsidP="001A450C">
      <w:pPr>
        <w:pStyle w:val="Default"/>
        <w:numPr>
          <w:ilvl w:val="0"/>
          <w:numId w:val="41"/>
        </w:numPr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 xml:space="preserve">log.c 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的内容如下图。</w:t>
      </w:r>
      <w:r>
        <w:rPr>
          <w:rFonts w:cs="Times New Roman" w:hint="eastAsia"/>
          <w:color w:val="auto"/>
          <w:kern w:val="2"/>
          <w:sz w:val="21"/>
          <w:szCs w:val="22"/>
        </w:rPr>
        <w:t>一共包括两个结构体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logheader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和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log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。</w:t>
      </w:r>
      <w:r>
        <w:rPr>
          <w:rFonts w:cs="Times New Roman" w:hint="eastAsia"/>
          <w:color w:val="auto"/>
          <w:kern w:val="2"/>
          <w:sz w:val="21"/>
          <w:szCs w:val="22"/>
        </w:rPr>
        <w:t>方法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initlog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D26645" w:rsidRPr="00D26645">
        <w:rPr>
          <w:rFonts w:cs="Times New Roman"/>
          <w:color w:val="auto"/>
          <w:kern w:val="2"/>
          <w:sz w:val="21"/>
          <w:szCs w:val="22"/>
        </w:rPr>
        <w:t>install_trans</w:t>
      </w:r>
      <w:r w:rsidR="00D26645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1A450C" w:rsidRPr="001A450C">
        <w:rPr>
          <w:rFonts w:cs="Times New Roman"/>
          <w:color w:val="auto"/>
          <w:kern w:val="2"/>
          <w:sz w:val="21"/>
          <w:szCs w:val="22"/>
        </w:rPr>
        <w:t>read_head</w:t>
      </w:r>
      <w:r w:rsidR="001A450C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1A450C" w:rsidRPr="001A450C">
        <w:rPr>
          <w:rFonts w:cs="Times New Roman"/>
          <w:color w:val="auto"/>
          <w:kern w:val="2"/>
          <w:sz w:val="21"/>
          <w:szCs w:val="22"/>
        </w:rPr>
        <w:t>write_head</w:t>
      </w:r>
      <w:r w:rsidR="001A450C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1A450C" w:rsidRPr="001A450C">
        <w:rPr>
          <w:rFonts w:cs="Times New Roman"/>
          <w:color w:val="auto"/>
          <w:kern w:val="2"/>
          <w:sz w:val="21"/>
          <w:szCs w:val="22"/>
        </w:rPr>
        <w:t>recover_from_log</w:t>
      </w:r>
      <w:r w:rsidR="001A450C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1A450C" w:rsidRPr="001A450C">
        <w:rPr>
          <w:rFonts w:cs="Times New Roman"/>
          <w:color w:val="auto"/>
          <w:kern w:val="2"/>
          <w:sz w:val="21"/>
          <w:szCs w:val="22"/>
        </w:rPr>
        <w:t>begin_trans</w:t>
      </w:r>
      <w:r w:rsidR="001A450C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1A450C" w:rsidRPr="001A450C">
        <w:t xml:space="preserve"> </w:t>
      </w:r>
      <w:r w:rsidR="001A450C" w:rsidRPr="001A450C">
        <w:rPr>
          <w:rFonts w:cs="Times New Roman"/>
          <w:color w:val="auto"/>
          <w:kern w:val="2"/>
          <w:sz w:val="21"/>
          <w:szCs w:val="22"/>
        </w:rPr>
        <w:t>commit_trans</w:t>
      </w:r>
      <w:r w:rsidR="001A450C">
        <w:rPr>
          <w:rFonts w:cs="Times New Roman" w:hint="eastAsia"/>
          <w:color w:val="auto"/>
          <w:kern w:val="2"/>
          <w:sz w:val="21"/>
          <w:szCs w:val="22"/>
        </w:rPr>
        <w:t>和</w:t>
      </w:r>
      <w:r w:rsidR="001A450C" w:rsidRPr="001A450C">
        <w:rPr>
          <w:rFonts w:cs="Times New Roman"/>
          <w:color w:val="auto"/>
          <w:kern w:val="2"/>
          <w:sz w:val="21"/>
          <w:szCs w:val="22"/>
        </w:rPr>
        <w:t>log_write</w:t>
      </w:r>
      <w:r>
        <w:rPr>
          <w:rFonts w:cs="Times New Roman" w:hint="eastAsia"/>
          <w:color w:val="auto"/>
          <w:kern w:val="2"/>
          <w:sz w:val="21"/>
          <w:szCs w:val="22"/>
        </w:rPr>
        <w:t>；</w:t>
      </w:r>
    </w:p>
    <w:p w:rsidR="008D3888" w:rsidRDefault="008D3888" w:rsidP="008D3888">
      <w:pPr>
        <w:pStyle w:val="Default"/>
        <w:ind w:left="780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noProof/>
          <w:color w:val="auto"/>
          <w:kern w:val="2"/>
          <w:sz w:val="21"/>
          <w:szCs w:val="22"/>
        </w:rPr>
        <w:lastRenderedPageBreak/>
        <w:drawing>
          <wp:inline distT="0" distB="0" distL="0" distR="0">
            <wp:extent cx="5273040" cy="4518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B5" w:rsidRDefault="007D3510" w:rsidP="007D3510">
      <w:pPr>
        <w:pStyle w:val="Default"/>
        <w:numPr>
          <w:ilvl w:val="0"/>
          <w:numId w:val="41"/>
        </w:numPr>
        <w:rPr>
          <w:rFonts w:cs="Times New Roman"/>
          <w:color w:val="auto"/>
          <w:kern w:val="2"/>
          <w:sz w:val="21"/>
          <w:szCs w:val="22"/>
        </w:rPr>
      </w:pPr>
      <w:r w:rsidRPr="007D3510">
        <w:rPr>
          <w:rFonts w:cs="Times New Roman"/>
          <w:color w:val="auto"/>
          <w:kern w:val="2"/>
          <w:sz w:val="21"/>
          <w:szCs w:val="22"/>
        </w:rPr>
        <w:t>logheader</w:t>
      </w:r>
      <w:r>
        <w:rPr>
          <w:rFonts w:cs="Times New Roman"/>
          <w:color w:val="auto"/>
          <w:kern w:val="2"/>
          <w:sz w:val="21"/>
          <w:szCs w:val="22"/>
        </w:rPr>
        <w:t xml:space="preserve"> </w:t>
      </w:r>
      <w:r>
        <w:rPr>
          <w:rFonts w:cs="Times New Roman" w:hint="eastAsia"/>
          <w:color w:val="auto"/>
          <w:kern w:val="2"/>
          <w:sz w:val="21"/>
          <w:szCs w:val="22"/>
        </w:rPr>
        <w:t>包含了</w:t>
      </w:r>
      <w:r>
        <w:rPr>
          <w:rFonts w:cs="Times New Roman" w:hint="eastAsia"/>
          <w:color w:val="auto"/>
          <w:kern w:val="2"/>
          <w:sz w:val="21"/>
          <w:szCs w:val="22"/>
        </w:rPr>
        <w:t>block</w:t>
      </w:r>
      <w:r>
        <w:rPr>
          <w:rFonts w:cs="Times New Roman" w:hint="eastAsia"/>
          <w:color w:val="auto"/>
          <w:kern w:val="2"/>
          <w:sz w:val="21"/>
          <w:szCs w:val="22"/>
        </w:rPr>
        <w:t>数组用于记录应该写入磁盘的块号，参数</w:t>
      </w:r>
      <w:r>
        <w:rPr>
          <w:rFonts w:cs="Times New Roman" w:hint="eastAsia"/>
          <w:color w:val="auto"/>
          <w:kern w:val="2"/>
          <w:sz w:val="21"/>
          <w:szCs w:val="22"/>
        </w:rPr>
        <w:t>n</w:t>
      </w:r>
      <w:r>
        <w:rPr>
          <w:rFonts w:cs="Times New Roman" w:hint="eastAsia"/>
          <w:color w:val="auto"/>
          <w:kern w:val="2"/>
          <w:sz w:val="21"/>
          <w:szCs w:val="22"/>
        </w:rPr>
        <w:t>用于记录有效块号；</w:t>
      </w:r>
    </w:p>
    <w:p w:rsidR="007D3510" w:rsidRDefault="00466700" w:rsidP="00635C65">
      <w:pPr>
        <w:pStyle w:val="Default"/>
        <w:numPr>
          <w:ilvl w:val="0"/>
          <w:numId w:val="41"/>
        </w:numPr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当修改了内存中的块缓冲区后，</w:t>
      </w:r>
      <w:r w:rsidRPr="00466700">
        <w:rPr>
          <w:rFonts w:cs="Times New Roman"/>
          <w:color w:val="auto"/>
          <w:kern w:val="2"/>
          <w:sz w:val="21"/>
          <w:szCs w:val="22"/>
        </w:rPr>
        <w:t>log_write</w:t>
      </w:r>
      <w:r w:rsidR="00635C65">
        <w:rPr>
          <w:rFonts w:cs="Times New Roman"/>
          <w:color w:val="auto"/>
          <w:kern w:val="2"/>
          <w:sz w:val="21"/>
          <w:szCs w:val="22"/>
        </w:rPr>
        <w:t xml:space="preserve"> 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在</w:t>
      </w:r>
      <w:r w:rsidR="00635C65" w:rsidRPr="007D3510">
        <w:rPr>
          <w:rFonts w:cs="Times New Roman"/>
          <w:color w:val="auto"/>
          <w:kern w:val="2"/>
          <w:sz w:val="21"/>
          <w:szCs w:val="22"/>
        </w:rPr>
        <w:t>logheader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中记录要写入磁盘的块号。当调用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commit_trans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时才真正写入磁盘。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commit_trans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包含三个步骤：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write_head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、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install_trans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和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write_head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。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write_head</w:t>
      </w:r>
      <w:r w:rsidR="00635C65">
        <w:rPr>
          <w:rFonts w:cs="Times New Roman"/>
          <w:color w:val="auto"/>
          <w:kern w:val="2"/>
          <w:sz w:val="21"/>
          <w:szCs w:val="22"/>
        </w:rPr>
        <w:t xml:space="preserve"> 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将内存中保存的</w:t>
      </w:r>
      <w:r w:rsidR="00635C65" w:rsidRPr="007D3510">
        <w:rPr>
          <w:rFonts w:cs="Times New Roman"/>
          <w:color w:val="auto"/>
          <w:kern w:val="2"/>
          <w:sz w:val="21"/>
          <w:szCs w:val="22"/>
        </w:rPr>
        <w:t>logheader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写入磁盘，</w:t>
      </w:r>
      <w:r w:rsidR="00635C65" w:rsidRPr="00635C65">
        <w:rPr>
          <w:rFonts w:cs="Times New Roman" w:hint="eastAsia"/>
          <w:color w:val="auto"/>
          <w:kern w:val="2"/>
          <w:sz w:val="21"/>
          <w:szCs w:val="22"/>
        </w:rPr>
        <w:t>这是当前事务提交的真实点。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然后调用</w:t>
      </w:r>
      <w:r w:rsidR="00635C65" w:rsidRPr="00635C65">
        <w:rPr>
          <w:rFonts w:cs="Times New Roman"/>
          <w:color w:val="auto"/>
          <w:kern w:val="2"/>
          <w:sz w:val="21"/>
          <w:szCs w:val="22"/>
        </w:rPr>
        <w:t>install_trans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将已经提交的块从日志复制到磁盘。最后</w:t>
      </w:r>
      <w:r w:rsidR="002C5786" w:rsidRPr="002C5786">
        <w:rPr>
          <w:rFonts w:cs="Times New Roman"/>
          <w:color w:val="auto"/>
          <w:kern w:val="2"/>
          <w:sz w:val="21"/>
          <w:szCs w:val="22"/>
        </w:rPr>
        <w:t xml:space="preserve">commit_trans </w:t>
      </w:r>
      <w:r w:rsidR="002C5786" w:rsidRPr="002C5786">
        <w:rPr>
          <w:rFonts w:cs="Times New Roman" w:hint="eastAsia"/>
          <w:color w:val="auto"/>
          <w:kern w:val="2"/>
          <w:sz w:val="21"/>
          <w:szCs w:val="22"/>
        </w:rPr>
        <w:t>会把日志起始块中的计数改为</w:t>
      </w:r>
      <w:r w:rsidR="002C5786" w:rsidRPr="002C5786">
        <w:rPr>
          <w:rFonts w:cs="Times New Roman"/>
          <w:color w:val="auto"/>
          <w:kern w:val="2"/>
          <w:sz w:val="21"/>
          <w:szCs w:val="22"/>
        </w:rPr>
        <w:t>0</w:t>
      </w:r>
      <w:r w:rsidR="002C5786" w:rsidRPr="002C5786">
        <w:rPr>
          <w:rFonts w:cs="Times New Roman" w:hint="eastAsia"/>
          <w:color w:val="auto"/>
          <w:kern w:val="2"/>
          <w:sz w:val="21"/>
          <w:szCs w:val="22"/>
        </w:rPr>
        <w:t>，这样在下次会话之前的系统崩溃就会使得恢复代码</w:t>
      </w:r>
      <w:r w:rsidR="002C5786">
        <w:rPr>
          <w:rFonts w:cs="Times New Roman" w:hint="eastAsia"/>
          <w:color w:val="auto"/>
          <w:kern w:val="2"/>
          <w:sz w:val="21"/>
          <w:szCs w:val="22"/>
        </w:rPr>
        <w:t>忽略日志</w:t>
      </w:r>
      <w:r w:rsidR="00635C65">
        <w:rPr>
          <w:rFonts w:cs="Times New Roman" w:hint="eastAsia"/>
          <w:color w:val="auto"/>
          <w:kern w:val="2"/>
          <w:sz w:val="21"/>
          <w:szCs w:val="22"/>
        </w:rPr>
        <w:t>；</w:t>
      </w:r>
    </w:p>
    <w:p w:rsidR="009A1B59" w:rsidRDefault="009A1B59" w:rsidP="009A1B59">
      <w:pPr>
        <w:pStyle w:val="Default"/>
        <w:numPr>
          <w:ilvl w:val="0"/>
          <w:numId w:val="41"/>
        </w:numPr>
        <w:rPr>
          <w:rFonts w:cs="Times New Roman"/>
          <w:color w:val="auto"/>
          <w:kern w:val="2"/>
          <w:sz w:val="21"/>
          <w:szCs w:val="22"/>
        </w:rPr>
      </w:pPr>
      <w:r w:rsidRPr="009A1B59">
        <w:rPr>
          <w:rFonts w:cs="Times New Roman"/>
          <w:color w:val="auto"/>
          <w:kern w:val="2"/>
          <w:sz w:val="21"/>
          <w:szCs w:val="22"/>
        </w:rPr>
        <w:t>begin_trans</w:t>
      </w:r>
      <w:r>
        <w:rPr>
          <w:rFonts w:cs="Times New Roman"/>
          <w:color w:val="auto"/>
          <w:kern w:val="2"/>
          <w:sz w:val="21"/>
          <w:szCs w:val="22"/>
        </w:rPr>
        <w:t xml:space="preserve"> </w:t>
      </w:r>
      <w:r w:rsidR="002C5786" w:rsidRPr="002C5786">
        <w:rPr>
          <w:rFonts w:cs="Times New Roman" w:hint="eastAsia"/>
          <w:color w:val="auto"/>
          <w:kern w:val="2"/>
          <w:sz w:val="21"/>
          <w:szCs w:val="22"/>
        </w:rPr>
        <w:t>会一直等到它独占了日志的使用权</w:t>
      </w:r>
      <w:r w:rsidR="0063402E">
        <w:rPr>
          <w:rFonts w:cs="Times New Roman" w:hint="eastAsia"/>
          <w:color w:val="auto"/>
          <w:kern w:val="2"/>
          <w:sz w:val="21"/>
          <w:szCs w:val="22"/>
        </w:rPr>
        <w:t>后返回；</w:t>
      </w:r>
    </w:p>
    <w:p w:rsidR="0063402E" w:rsidRPr="007D3510" w:rsidRDefault="0063402E" w:rsidP="0063402E">
      <w:pPr>
        <w:pStyle w:val="ListParagraph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</w:pPr>
      <w:r w:rsidRPr="0063402E">
        <w:t>recover_from_log</w:t>
      </w:r>
      <w:r>
        <w:t xml:space="preserve"> </w:t>
      </w:r>
      <w:r w:rsidRPr="0063402E">
        <w:rPr>
          <w:rFonts w:hint="eastAsia"/>
        </w:rPr>
        <w:t>在</w:t>
      </w:r>
      <w:r w:rsidRPr="0063402E">
        <w:t xml:space="preserve"> </w:t>
      </w:r>
      <w:r>
        <w:t>initlog</w:t>
      </w:r>
      <w:r w:rsidRPr="0063402E">
        <w:t xml:space="preserve"> </w:t>
      </w:r>
      <w:r w:rsidRPr="0063402E">
        <w:rPr>
          <w:rFonts w:hint="eastAsia"/>
        </w:rPr>
        <w:t>中被调用，而</w:t>
      </w:r>
      <w:r w:rsidRPr="0063402E">
        <w:t xml:space="preserve"> initlog </w:t>
      </w:r>
      <w:r w:rsidRPr="0063402E">
        <w:rPr>
          <w:rFonts w:hint="eastAsia"/>
        </w:rPr>
        <w:t>在第一个用户进程开始前的引导过程中被调用。它读取日志的起始块，如果起始块说日志中有一个提交了的会话，它就会仿照</w:t>
      </w:r>
      <w:r w:rsidRPr="0063402E">
        <w:t xml:space="preserve"> commit_trans </w:t>
      </w:r>
      <w:r w:rsidRPr="0063402E">
        <w:rPr>
          <w:rFonts w:hint="eastAsia"/>
        </w:rPr>
        <w:t>的行为执行，从而从错误</w:t>
      </w:r>
      <w:r>
        <w:rPr>
          <w:rFonts w:hint="eastAsia"/>
        </w:rPr>
        <w:t>中恢复；</w:t>
      </w:r>
    </w:p>
    <w:p w:rsidR="001805D3" w:rsidRPr="002A4139" w:rsidRDefault="001805D3" w:rsidP="00025592">
      <w:pPr>
        <w:pStyle w:val="ListParagraph"/>
        <w:widowControl/>
        <w:tabs>
          <w:tab w:val="center" w:pos="4573"/>
        </w:tabs>
        <w:spacing w:line="300" w:lineRule="auto"/>
        <w:ind w:left="420" w:firstLineChars="0" w:firstLine="0"/>
        <w:jc w:val="left"/>
      </w:pPr>
    </w:p>
    <w:p w:rsidR="00A759B5" w:rsidRDefault="00A759B5" w:rsidP="00A759B5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A759B5">
        <w:rPr>
          <w:rFonts w:ascii="宋体" w:cs="宋体" w:hint="eastAsia"/>
          <w:color w:val="000000"/>
          <w:kern w:val="0"/>
          <w:szCs w:val="21"/>
        </w:rPr>
        <w:t>阅读文件</w:t>
      </w:r>
      <w:r w:rsidRPr="00A759B5">
        <w:rPr>
          <w:rFonts w:cs="Calibri"/>
          <w:color w:val="000000"/>
          <w:kern w:val="0"/>
          <w:szCs w:val="21"/>
        </w:rPr>
        <w:t>fs.h</w:t>
      </w:r>
      <w:r w:rsidRPr="00A759B5">
        <w:rPr>
          <w:rFonts w:ascii="宋体" w:cs="宋体" w:hint="eastAsia"/>
          <w:color w:val="000000"/>
          <w:kern w:val="0"/>
          <w:szCs w:val="21"/>
        </w:rPr>
        <w:t>，</w:t>
      </w:r>
      <w:r w:rsidRPr="00A759B5">
        <w:rPr>
          <w:rFonts w:cs="Calibri"/>
          <w:color w:val="000000"/>
          <w:kern w:val="0"/>
          <w:szCs w:val="21"/>
        </w:rPr>
        <w:t>fs.c</w:t>
      </w:r>
      <w:r w:rsidRPr="00A759B5">
        <w:rPr>
          <w:rFonts w:ascii="宋体" w:cs="宋体" w:hint="eastAsia"/>
          <w:color w:val="000000"/>
          <w:kern w:val="0"/>
          <w:szCs w:val="21"/>
        </w:rPr>
        <w:t>。了解</w:t>
      </w:r>
      <w:r w:rsidRPr="00A759B5">
        <w:rPr>
          <w:rFonts w:cs="Calibri"/>
          <w:color w:val="000000"/>
          <w:kern w:val="0"/>
          <w:szCs w:val="21"/>
        </w:rPr>
        <w:t>XV6</w:t>
      </w:r>
      <w:r w:rsidRPr="00A759B5">
        <w:rPr>
          <w:rFonts w:ascii="宋体" w:cs="宋体" w:hint="eastAsia"/>
          <w:color w:val="000000"/>
          <w:kern w:val="0"/>
          <w:szCs w:val="21"/>
        </w:rPr>
        <w:t>文件系统的硬盘布局。</w:t>
      </w:r>
    </w:p>
    <w:p w:rsidR="00A759B5" w:rsidRDefault="006359DF" w:rsidP="006359DF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A759B5">
        <w:rPr>
          <w:rFonts w:cs="Calibri"/>
          <w:color w:val="000000"/>
          <w:kern w:val="0"/>
          <w:szCs w:val="21"/>
        </w:rPr>
        <w:t>XV6</w:t>
      </w:r>
      <w:r w:rsidRPr="006359DF">
        <w:rPr>
          <w:rFonts w:ascii="宋体" w:cs="宋体" w:hint="eastAsia"/>
          <w:color w:val="000000"/>
          <w:kern w:val="0"/>
          <w:szCs w:val="21"/>
        </w:rPr>
        <w:t xml:space="preserve"> 的文件系统分6</w:t>
      </w:r>
      <w:r>
        <w:rPr>
          <w:rFonts w:ascii="宋体" w:cs="宋体" w:hint="eastAsia"/>
          <w:color w:val="000000"/>
          <w:kern w:val="0"/>
          <w:szCs w:val="21"/>
        </w:rPr>
        <w:t>层实现，如下图</w:t>
      </w:r>
      <w:r w:rsidRPr="006359DF">
        <w:rPr>
          <w:rFonts w:ascii="宋体" w:cs="宋体" w:hint="eastAsia"/>
          <w:color w:val="000000"/>
          <w:kern w:val="0"/>
          <w:szCs w:val="21"/>
        </w:rPr>
        <w:t>所示。最下面一层通过块缓冲读写 IDE 硬盘，它同步了对磁盘的访问，保证同时只有一个内核进程可以修改磁盘块。第二层使得更高层的接口可以将对磁盘的更新按会话打包，通过会话的方式来保证这些操作是原子操作（要么都被应用，要么都不被应用）。第三层提供无名文件，每一个这样的文件由一个 i 节点和一连串的数据块组成。第四层将目录实现为一种特殊的 i 节点，它的内容是一连串的目录项，每一个目录项包含一个文件名和对应的 i 节点。第五层提供了层次路经名，这一层通过递归的方式来查询路径对</w:t>
      </w:r>
      <w:r w:rsidRPr="006359DF">
        <w:rPr>
          <w:rFonts w:ascii="宋体" w:cs="宋体" w:hint="eastAsia"/>
          <w:color w:val="000000"/>
          <w:kern w:val="0"/>
          <w:szCs w:val="21"/>
        </w:rPr>
        <w:lastRenderedPageBreak/>
        <w:t>应的文件。最后一层将许多UNIX 的资源（如管道，设备，文件等）抽象为文件系统的接口，极大地简化了程序员的工作</w:t>
      </w:r>
      <w:r w:rsidR="00C230CC" w:rsidRPr="00C230CC">
        <w:rPr>
          <w:rFonts w:ascii="宋体" w:cs="宋体"/>
          <w:color w:val="000000"/>
          <w:kern w:val="0"/>
          <w:szCs w:val="21"/>
          <w:vertAlign w:val="superscript"/>
        </w:rPr>
        <w:fldChar w:fldCharType="begin"/>
      </w:r>
      <w:r w:rsidR="00C230CC" w:rsidRPr="00C230CC">
        <w:rPr>
          <w:rFonts w:ascii="宋体" w:cs="宋体"/>
          <w:color w:val="000000"/>
          <w:kern w:val="0"/>
          <w:szCs w:val="21"/>
          <w:vertAlign w:val="superscript"/>
        </w:rPr>
        <w:instrText xml:space="preserve"> </w:instrText>
      </w:r>
      <w:r w:rsidR="00C230CC" w:rsidRPr="00C230CC">
        <w:rPr>
          <w:rFonts w:ascii="宋体" w:cs="宋体" w:hint="eastAsia"/>
          <w:color w:val="000000"/>
          <w:kern w:val="0"/>
          <w:szCs w:val="21"/>
          <w:vertAlign w:val="superscript"/>
        </w:rPr>
        <w:instrText>REF _Ref510522289 \r \h</w:instrText>
      </w:r>
      <w:r w:rsidR="00C230CC" w:rsidRPr="00C230CC">
        <w:rPr>
          <w:rFonts w:ascii="宋体" w:cs="宋体"/>
          <w:color w:val="000000"/>
          <w:kern w:val="0"/>
          <w:szCs w:val="21"/>
          <w:vertAlign w:val="superscript"/>
        </w:rPr>
        <w:instrText xml:space="preserve"> </w:instrText>
      </w:r>
      <w:r w:rsidR="00C230CC">
        <w:rPr>
          <w:rFonts w:ascii="宋体" w:cs="宋体"/>
          <w:color w:val="000000"/>
          <w:kern w:val="0"/>
          <w:szCs w:val="21"/>
          <w:vertAlign w:val="superscript"/>
        </w:rPr>
        <w:instrText xml:space="preserve"> \* MERGEFORMAT </w:instrText>
      </w:r>
      <w:r w:rsidR="00C230CC" w:rsidRPr="00C230CC">
        <w:rPr>
          <w:rFonts w:ascii="宋体" w:cs="宋体"/>
          <w:color w:val="000000"/>
          <w:kern w:val="0"/>
          <w:szCs w:val="21"/>
          <w:vertAlign w:val="superscript"/>
        </w:rPr>
      </w:r>
      <w:r w:rsidR="00C230CC" w:rsidRPr="00C230CC">
        <w:rPr>
          <w:rFonts w:ascii="宋体" w:cs="宋体"/>
          <w:color w:val="000000"/>
          <w:kern w:val="0"/>
          <w:szCs w:val="21"/>
          <w:vertAlign w:val="superscript"/>
        </w:rPr>
        <w:fldChar w:fldCharType="separate"/>
      </w:r>
      <w:r w:rsidR="00C230CC" w:rsidRPr="00C230CC">
        <w:rPr>
          <w:rFonts w:ascii="宋体" w:cs="宋体" w:hint="eastAsia"/>
          <w:color w:val="000000"/>
          <w:kern w:val="0"/>
          <w:szCs w:val="21"/>
          <w:vertAlign w:val="superscript"/>
        </w:rPr>
        <w:t>［4］</w:t>
      </w:r>
      <w:r w:rsidR="00C230CC" w:rsidRPr="00C230CC">
        <w:rPr>
          <w:rFonts w:ascii="宋体" w:cs="宋体"/>
          <w:color w:val="000000"/>
          <w:kern w:val="0"/>
          <w:szCs w:val="21"/>
          <w:vertAlign w:val="superscript"/>
        </w:rPr>
        <w:fldChar w:fldCharType="end"/>
      </w:r>
      <w:r w:rsidR="005C34AA">
        <w:rPr>
          <w:rFonts w:ascii="宋体" w:cs="宋体" w:hint="eastAsia"/>
          <w:color w:val="000000"/>
          <w:kern w:val="0"/>
          <w:szCs w:val="21"/>
        </w:rPr>
        <w:t>；</w:t>
      </w:r>
    </w:p>
    <w:p w:rsidR="00C230CC" w:rsidRDefault="00C230CC" w:rsidP="00C230CC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noProof/>
          <w:color w:val="000000"/>
          <w:kern w:val="0"/>
          <w:szCs w:val="21"/>
        </w:rPr>
        <w:drawing>
          <wp:inline distT="0" distB="0" distL="0" distR="0">
            <wp:extent cx="3787140" cy="2400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CC" w:rsidRDefault="00CD4F29" w:rsidP="00CD4F29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CD4F29">
        <w:rPr>
          <w:rFonts w:ascii="宋体" w:cs="宋体" w:hint="eastAsia"/>
          <w:color w:val="000000"/>
          <w:kern w:val="0"/>
          <w:szCs w:val="21"/>
        </w:rPr>
        <w:t>文件系统必须设计好在磁盘上的什么地方放置 i 节点和数据块。</w:t>
      </w:r>
      <w:r w:rsidR="004A5A6B" w:rsidRPr="00A759B5">
        <w:rPr>
          <w:rFonts w:cs="Calibri"/>
          <w:color w:val="000000"/>
          <w:kern w:val="0"/>
          <w:szCs w:val="21"/>
        </w:rPr>
        <w:t>XV6</w:t>
      </w:r>
      <w:r w:rsidRPr="00CD4F29">
        <w:rPr>
          <w:rFonts w:asci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把磁盘划分为几个区块，如下图</w:t>
      </w:r>
      <w:r w:rsidRPr="00CD4F29">
        <w:rPr>
          <w:rFonts w:ascii="宋体" w:cs="宋体" w:hint="eastAsia"/>
          <w:color w:val="000000"/>
          <w:kern w:val="0"/>
          <w:szCs w:val="21"/>
        </w:rPr>
        <w:t>所示。文件系统不使用第0块（第0块存有 bootloader）。第1块叫做超级块；它包含了文件系统的元信息（如文件系统的总块数，数据块块数，i 节点数，以及日志的块数）。从第2块开始存放 i 节点，每一块能够存放多个 i 节点。接下来的块存放空闲块位图。剩下的大部分块是数据块，它们保存了文件和目录的内容。在磁盘的最后是日志块，它们是会话层的一部分</w:t>
      </w:r>
      <w:r w:rsidR="00917C72" w:rsidRPr="00917C72">
        <w:rPr>
          <w:rFonts w:ascii="宋体" w:cs="宋体"/>
          <w:color w:val="000000"/>
          <w:kern w:val="0"/>
          <w:szCs w:val="21"/>
          <w:vertAlign w:val="superscript"/>
        </w:rPr>
        <w:fldChar w:fldCharType="begin"/>
      </w:r>
      <w:r w:rsidR="00917C72" w:rsidRPr="00917C72">
        <w:rPr>
          <w:rFonts w:ascii="宋体" w:cs="宋体"/>
          <w:color w:val="000000"/>
          <w:kern w:val="0"/>
          <w:szCs w:val="21"/>
          <w:vertAlign w:val="superscript"/>
        </w:rPr>
        <w:instrText xml:space="preserve"> </w:instrText>
      </w:r>
      <w:r w:rsidR="00917C72" w:rsidRPr="00917C72">
        <w:rPr>
          <w:rFonts w:ascii="宋体" w:cs="宋体" w:hint="eastAsia"/>
          <w:color w:val="000000"/>
          <w:kern w:val="0"/>
          <w:szCs w:val="21"/>
          <w:vertAlign w:val="superscript"/>
        </w:rPr>
        <w:instrText>REF _Ref510522289 \r \h</w:instrText>
      </w:r>
      <w:r w:rsidR="00917C72" w:rsidRPr="00917C72">
        <w:rPr>
          <w:rFonts w:ascii="宋体" w:cs="宋体"/>
          <w:color w:val="000000"/>
          <w:kern w:val="0"/>
          <w:szCs w:val="21"/>
          <w:vertAlign w:val="superscript"/>
        </w:rPr>
        <w:instrText xml:space="preserve"> </w:instrText>
      </w:r>
      <w:r w:rsidR="00917C72">
        <w:rPr>
          <w:rFonts w:ascii="宋体" w:cs="宋体"/>
          <w:color w:val="000000"/>
          <w:kern w:val="0"/>
          <w:szCs w:val="21"/>
          <w:vertAlign w:val="superscript"/>
        </w:rPr>
        <w:instrText xml:space="preserve"> \* MERGEFORMAT </w:instrText>
      </w:r>
      <w:r w:rsidR="00917C72" w:rsidRPr="00917C72">
        <w:rPr>
          <w:rFonts w:ascii="宋体" w:cs="宋体"/>
          <w:color w:val="000000"/>
          <w:kern w:val="0"/>
          <w:szCs w:val="21"/>
          <w:vertAlign w:val="superscript"/>
        </w:rPr>
      </w:r>
      <w:r w:rsidR="00917C72" w:rsidRPr="00917C72">
        <w:rPr>
          <w:rFonts w:ascii="宋体" w:cs="宋体"/>
          <w:color w:val="000000"/>
          <w:kern w:val="0"/>
          <w:szCs w:val="21"/>
          <w:vertAlign w:val="superscript"/>
        </w:rPr>
        <w:fldChar w:fldCharType="separate"/>
      </w:r>
      <w:r w:rsidR="00917C72" w:rsidRPr="00917C72">
        <w:rPr>
          <w:rFonts w:ascii="宋体" w:cs="宋体" w:hint="eastAsia"/>
          <w:color w:val="000000"/>
          <w:kern w:val="0"/>
          <w:szCs w:val="21"/>
          <w:vertAlign w:val="superscript"/>
        </w:rPr>
        <w:t>［4］</w:t>
      </w:r>
      <w:r w:rsidR="00917C72" w:rsidRPr="00917C72">
        <w:rPr>
          <w:rFonts w:ascii="宋体" w:cs="宋体"/>
          <w:color w:val="000000"/>
          <w:kern w:val="0"/>
          <w:szCs w:val="21"/>
          <w:vertAlign w:val="superscript"/>
        </w:rPr>
        <w:fldChar w:fldCharType="end"/>
      </w:r>
      <w:r w:rsidR="005C34AA">
        <w:rPr>
          <w:rFonts w:ascii="宋体" w:cs="宋体" w:hint="eastAsia"/>
          <w:color w:val="000000"/>
          <w:kern w:val="0"/>
          <w:szCs w:val="21"/>
        </w:rPr>
        <w:t>；</w:t>
      </w:r>
    </w:p>
    <w:p w:rsidR="00917C72" w:rsidRDefault="00917C72" w:rsidP="00917C72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6542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72" w:rsidRDefault="007B164A" w:rsidP="00E90107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在fs.h 中定义了超级</w:t>
      </w:r>
      <w:r w:rsidR="002B4265">
        <w:rPr>
          <w:rFonts w:ascii="宋体" w:cs="宋体" w:hint="eastAsia"/>
          <w:color w:val="000000"/>
          <w:kern w:val="0"/>
          <w:szCs w:val="21"/>
        </w:rPr>
        <w:t>块的数据结构</w:t>
      </w:r>
      <w:r w:rsidR="002B4265" w:rsidRPr="002B4265">
        <w:rPr>
          <w:rFonts w:ascii="宋体" w:cs="宋体"/>
          <w:color w:val="000000"/>
          <w:kern w:val="0"/>
          <w:szCs w:val="21"/>
        </w:rPr>
        <w:t>superblock</w:t>
      </w:r>
      <w:r w:rsidR="00E90107">
        <w:rPr>
          <w:rFonts w:ascii="宋体" w:cs="宋体" w:hint="eastAsia"/>
          <w:color w:val="000000"/>
          <w:kern w:val="0"/>
          <w:szCs w:val="21"/>
        </w:rPr>
        <w:t>和i</w:t>
      </w:r>
      <w:r w:rsidR="00E90107">
        <w:rPr>
          <w:rFonts w:ascii="宋体" w:cs="宋体"/>
          <w:color w:val="000000"/>
          <w:kern w:val="0"/>
          <w:szCs w:val="21"/>
        </w:rPr>
        <w:t xml:space="preserve"> </w:t>
      </w:r>
      <w:r w:rsidR="00E90107">
        <w:rPr>
          <w:rFonts w:ascii="宋体" w:cs="宋体" w:hint="eastAsia"/>
          <w:color w:val="000000"/>
          <w:kern w:val="0"/>
          <w:szCs w:val="21"/>
        </w:rPr>
        <w:t xml:space="preserve">节点的数据结构 </w:t>
      </w:r>
      <w:r w:rsidR="00E90107" w:rsidRPr="00E90107">
        <w:rPr>
          <w:rFonts w:ascii="宋体" w:cs="宋体"/>
          <w:color w:val="000000"/>
          <w:kern w:val="0"/>
          <w:szCs w:val="21"/>
        </w:rPr>
        <w:t>dinode</w:t>
      </w:r>
      <w:r w:rsidR="005C34AA">
        <w:rPr>
          <w:rFonts w:ascii="宋体" w:cs="宋体" w:hint="eastAsia"/>
          <w:color w:val="000000"/>
          <w:kern w:val="0"/>
          <w:szCs w:val="21"/>
        </w:rPr>
        <w:t>；</w:t>
      </w:r>
    </w:p>
    <w:p w:rsidR="008823B3" w:rsidRDefault="008823B3" w:rsidP="00E90107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在fs.c中定义了三类方法：</w:t>
      </w:r>
      <w:r w:rsidR="005C34AA">
        <w:rPr>
          <w:rFonts w:ascii="宋体" w:cs="宋体" w:hint="eastAsia"/>
          <w:color w:val="000000"/>
          <w:kern w:val="0"/>
          <w:szCs w:val="21"/>
        </w:rPr>
        <w:t>块、</w:t>
      </w:r>
      <w:r w:rsidR="005C34AA" w:rsidRPr="00CD4F29">
        <w:rPr>
          <w:rFonts w:ascii="宋体" w:cs="宋体" w:hint="eastAsia"/>
          <w:color w:val="000000"/>
          <w:kern w:val="0"/>
          <w:szCs w:val="21"/>
        </w:rPr>
        <w:t>i 节点</w:t>
      </w:r>
      <w:r w:rsidR="005C34AA">
        <w:rPr>
          <w:rFonts w:ascii="宋体" w:cs="宋体" w:hint="eastAsia"/>
          <w:color w:val="000000"/>
          <w:kern w:val="0"/>
          <w:szCs w:val="21"/>
        </w:rPr>
        <w:t>和文件目录相关的方法，如下图；</w:t>
      </w:r>
    </w:p>
    <w:p w:rsidR="005C34AA" w:rsidRDefault="007C353B" w:rsidP="005C34AA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3040" cy="5417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CC" w:rsidRDefault="004379CC" w:rsidP="004379CC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块分配器提供了两个功能：balloc</w:t>
      </w:r>
      <w:r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 xml:space="preserve">分配一个新的磁盘块，bfree 释放一个块。balloc调用 readsb 从磁盘中读取超级块到 sb 中。 </w:t>
      </w:r>
      <w:r w:rsidR="003E3581">
        <w:rPr>
          <w:rFonts w:ascii="宋体" w:cs="宋体" w:hint="eastAsia"/>
          <w:color w:val="000000"/>
          <w:kern w:val="0"/>
          <w:szCs w:val="21"/>
        </w:rPr>
        <w:t>然后通过两层循环找到一个零块；</w:t>
      </w:r>
    </w:p>
    <w:p w:rsidR="00C60FC2" w:rsidRDefault="00C60FC2" w:rsidP="008E7467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要申请一个新的</w:t>
      </w:r>
      <w:r w:rsidRPr="00CD4F29">
        <w:rPr>
          <w:rFonts w:ascii="宋体" w:cs="宋体" w:hint="eastAsia"/>
          <w:color w:val="000000"/>
          <w:kern w:val="0"/>
          <w:szCs w:val="21"/>
        </w:rPr>
        <w:t>i 节点</w:t>
      </w:r>
      <w:r>
        <w:rPr>
          <w:rFonts w:ascii="宋体" w:cs="宋体" w:hint="eastAsia"/>
          <w:color w:val="000000"/>
          <w:kern w:val="0"/>
          <w:szCs w:val="21"/>
        </w:rPr>
        <w:t>, XV6</w:t>
      </w:r>
      <w:r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>会调用 ialloc方法，分配一个</w:t>
      </w:r>
      <w:r w:rsidRPr="00CD4F29">
        <w:rPr>
          <w:rFonts w:ascii="宋体" w:cs="宋体" w:hint="eastAsia"/>
          <w:color w:val="000000"/>
          <w:kern w:val="0"/>
          <w:szCs w:val="21"/>
        </w:rPr>
        <w:t>i 节点</w:t>
      </w:r>
      <w:r>
        <w:rPr>
          <w:rFonts w:ascii="宋体" w:cs="宋体" w:hint="eastAsia"/>
          <w:color w:val="000000"/>
          <w:kern w:val="0"/>
          <w:szCs w:val="21"/>
        </w:rPr>
        <w:t>。</w:t>
      </w:r>
      <w:r>
        <w:rPr>
          <w:rFonts w:ascii="宋体" w:cs="宋体"/>
          <w:color w:val="000000"/>
          <w:kern w:val="0"/>
          <w:szCs w:val="21"/>
        </w:rPr>
        <w:t>i</w:t>
      </w:r>
      <w:r>
        <w:rPr>
          <w:rFonts w:ascii="宋体" w:cs="宋体" w:hint="eastAsia"/>
          <w:color w:val="000000"/>
          <w:kern w:val="0"/>
          <w:szCs w:val="21"/>
        </w:rPr>
        <w:t>alloc 逐块遍历</w:t>
      </w:r>
      <w:r w:rsidRPr="00CD4F29">
        <w:rPr>
          <w:rFonts w:ascii="宋体" w:cs="宋体" w:hint="eastAsia"/>
          <w:color w:val="000000"/>
          <w:kern w:val="0"/>
          <w:szCs w:val="21"/>
        </w:rPr>
        <w:t>i 节点</w:t>
      </w:r>
      <w:r>
        <w:rPr>
          <w:rFonts w:ascii="宋体" w:cs="宋体" w:hint="eastAsia"/>
          <w:color w:val="000000"/>
          <w:kern w:val="0"/>
          <w:szCs w:val="21"/>
        </w:rPr>
        <w:t>表，寻找一个 type 为0的空闲</w:t>
      </w:r>
      <w:r w:rsidRPr="00CD4F29">
        <w:rPr>
          <w:rFonts w:ascii="宋体" w:cs="宋体" w:hint="eastAsia"/>
          <w:color w:val="000000"/>
          <w:kern w:val="0"/>
          <w:szCs w:val="21"/>
        </w:rPr>
        <w:t>i 节点</w:t>
      </w:r>
      <w:r>
        <w:rPr>
          <w:rFonts w:ascii="宋体" w:cs="宋体" w:hint="eastAsia"/>
          <w:color w:val="000000"/>
          <w:kern w:val="0"/>
          <w:szCs w:val="21"/>
        </w:rPr>
        <w:t>。然后修改 type，调用 iget 返回。</w:t>
      </w:r>
      <w:r w:rsidR="003B0555">
        <w:rPr>
          <w:rFonts w:ascii="宋体" w:cs="宋体" w:hint="eastAsia"/>
          <w:color w:val="000000"/>
          <w:kern w:val="0"/>
          <w:szCs w:val="21"/>
        </w:rPr>
        <w:t>iget</w:t>
      </w:r>
      <w:r w:rsidR="003B0555">
        <w:rPr>
          <w:rFonts w:ascii="宋体" w:cs="宋体"/>
          <w:color w:val="000000"/>
          <w:kern w:val="0"/>
          <w:szCs w:val="21"/>
        </w:rPr>
        <w:t xml:space="preserve"> </w:t>
      </w:r>
      <w:r w:rsidR="003B0555">
        <w:rPr>
          <w:rFonts w:ascii="宋体" w:cs="宋体" w:hint="eastAsia"/>
          <w:color w:val="000000"/>
          <w:kern w:val="0"/>
          <w:szCs w:val="21"/>
        </w:rPr>
        <w:t>遍历</w:t>
      </w:r>
      <w:r w:rsidR="00F84654" w:rsidRPr="00CD4F29">
        <w:rPr>
          <w:rFonts w:ascii="宋体" w:cs="宋体" w:hint="eastAsia"/>
          <w:color w:val="000000"/>
          <w:kern w:val="0"/>
          <w:szCs w:val="21"/>
        </w:rPr>
        <w:t>i 节点</w:t>
      </w:r>
      <w:r w:rsidR="00F84654">
        <w:rPr>
          <w:rFonts w:ascii="宋体" w:cs="宋体" w:hint="eastAsia"/>
          <w:color w:val="000000"/>
          <w:kern w:val="0"/>
          <w:szCs w:val="21"/>
        </w:rPr>
        <w:t>缓存寻找一个给定的设备和</w:t>
      </w:r>
      <w:r w:rsidR="00F84654" w:rsidRPr="00CD4F29">
        <w:rPr>
          <w:rFonts w:ascii="宋体" w:cs="宋体" w:hint="eastAsia"/>
          <w:color w:val="000000"/>
          <w:kern w:val="0"/>
          <w:szCs w:val="21"/>
        </w:rPr>
        <w:t>i 节点</w:t>
      </w:r>
      <w:r w:rsidR="00F84654">
        <w:rPr>
          <w:rFonts w:ascii="宋体" w:cs="宋体" w:hint="eastAsia"/>
          <w:color w:val="000000"/>
          <w:kern w:val="0"/>
          <w:szCs w:val="21"/>
        </w:rPr>
        <w:t>号的项，如果找到一项，就返回对这个</w:t>
      </w:r>
      <w:r w:rsidR="00F84654" w:rsidRPr="00CD4F29">
        <w:rPr>
          <w:rFonts w:ascii="宋体" w:cs="宋体" w:hint="eastAsia"/>
          <w:color w:val="000000"/>
          <w:kern w:val="0"/>
          <w:szCs w:val="21"/>
        </w:rPr>
        <w:t>i 节点</w:t>
      </w:r>
      <w:r w:rsidR="00F84654">
        <w:rPr>
          <w:rFonts w:ascii="宋体" w:cs="宋体" w:hint="eastAsia"/>
          <w:color w:val="000000"/>
          <w:kern w:val="0"/>
          <w:szCs w:val="21"/>
        </w:rPr>
        <w:t>的引用。</w:t>
      </w:r>
      <w:r w:rsidR="00A44287" w:rsidRPr="00A44287">
        <w:rPr>
          <w:rFonts w:ascii="宋体" w:cs="宋体" w:hint="eastAsia"/>
          <w:color w:val="000000"/>
          <w:kern w:val="0"/>
          <w:szCs w:val="21"/>
        </w:rPr>
        <w:t>调用者在读写 i 节点的元数据或内容之前必须用 ilock 锁住 i 节点。 ilock （4703）用一个类似的睡眠循环</w:t>
      </w:r>
      <w:r w:rsidR="00A44287" w:rsidRPr="000A0337">
        <w:rPr>
          <w:rFonts w:ascii="宋体" w:cs="宋体" w:hint="eastAsia"/>
          <w:color w:val="000000"/>
          <w:kern w:val="0"/>
          <w:szCs w:val="21"/>
        </w:rPr>
        <w:t>来等待 ip-&gt;flag 的 I_BUSY 位被清除，而后由自己再设置它。一旦 ilock 拥有了对 i 节点的独占，他可以根据需要从磁盘中读取出 i 节点的元数据。函数 iunlock</w:t>
      </w:r>
      <w:r w:rsidR="000A0337">
        <w:rPr>
          <w:rFonts w:ascii="宋体" w:cs="宋体"/>
          <w:color w:val="000000"/>
          <w:kern w:val="0"/>
          <w:szCs w:val="21"/>
        </w:rPr>
        <w:t xml:space="preserve"> </w:t>
      </w:r>
      <w:r w:rsidR="000A0337">
        <w:rPr>
          <w:rFonts w:ascii="宋体" w:cs="宋体" w:hint="eastAsia"/>
          <w:color w:val="000000"/>
          <w:kern w:val="0"/>
          <w:szCs w:val="21"/>
        </w:rPr>
        <w:t>用来</w:t>
      </w:r>
      <w:r w:rsidR="00A44287" w:rsidRPr="000A0337">
        <w:rPr>
          <w:rFonts w:ascii="宋体" w:cs="宋体" w:hint="eastAsia"/>
          <w:color w:val="000000"/>
          <w:kern w:val="0"/>
          <w:szCs w:val="21"/>
        </w:rPr>
        <w:t>清除 I_BUSY 位并且唤醒睡眠在 ilock 中的其他进程。</w:t>
      </w:r>
      <w:r w:rsidR="004837DD">
        <w:rPr>
          <w:rFonts w:ascii="宋体" w:cs="宋体" w:hint="eastAsia"/>
          <w:color w:val="000000"/>
          <w:kern w:val="0"/>
          <w:szCs w:val="21"/>
        </w:rPr>
        <w:t>i</w:t>
      </w:r>
      <w:r w:rsidR="004837DD">
        <w:rPr>
          <w:rFonts w:ascii="宋体" w:cs="宋体"/>
          <w:color w:val="000000"/>
          <w:kern w:val="0"/>
          <w:szCs w:val="21"/>
        </w:rPr>
        <w:t xml:space="preserve">put </w:t>
      </w:r>
      <w:r w:rsidR="004837DD">
        <w:rPr>
          <w:rFonts w:ascii="宋体" w:cs="宋体" w:hint="eastAsia"/>
          <w:color w:val="000000"/>
          <w:kern w:val="0"/>
          <w:szCs w:val="21"/>
        </w:rPr>
        <w:t>用于释放指向</w:t>
      </w:r>
      <w:r w:rsidR="004837DD" w:rsidRPr="000A0337">
        <w:rPr>
          <w:rFonts w:ascii="宋体" w:cs="宋体" w:hint="eastAsia"/>
          <w:color w:val="000000"/>
          <w:kern w:val="0"/>
          <w:szCs w:val="21"/>
        </w:rPr>
        <w:t>i 节点</w:t>
      </w:r>
      <w:r w:rsidR="004837DD">
        <w:rPr>
          <w:rFonts w:ascii="宋体" w:cs="宋体" w:hint="eastAsia"/>
          <w:color w:val="000000"/>
          <w:kern w:val="0"/>
          <w:szCs w:val="21"/>
        </w:rPr>
        <w:t>的指针，将引用计数器值减1</w:t>
      </w:r>
      <w:r w:rsidR="004837DD" w:rsidRPr="000A0337">
        <w:rPr>
          <w:rFonts w:ascii="宋体" w:cs="宋体" w:hint="eastAsia"/>
          <w:color w:val="000000"/>
          <w:kern w:val="0"/>
          <w:szCs w:val="21"/>
        </w:rPr>
        <w:t>。</w:t>
      </w:r>
      <w:r w:rsidR="004837DD">
        <w:rPr>
          <w:rFonts w:ascii="宋体" w:cs="宋体" w:hint="eastAsia"/>
          <w:color w:val="000000"/>
          <w:kern w:val="0"/>
          <w:szCs w:val="21"/>
        </w:rPr>
        <w:t>当减到0，那么这个</w:t>
      </w:r>
      <w:r w:rsidR="004837DD" w:rsidRPr="000A0337">
        <w:rPr>
          <w:rFonts w:ascii="宋体" w:cs="宋体" w:hint="eastAsia"/>
          <w:color w:val="000000"/>
          <w:kern w:val="0"/>
          <w:szCs w:val="21"/>
        </w:rPr>
        <w:t>i 节点</w:t>
      </w:r>
      <w:r w:rsidR="004837DD">
        <w:rPr>
          <w:rFonts w:ascii="宋体" w:cs="宋体" w:hint="eastAsia"/>
          <w:color w:val="000000"/>
          <w:kern w:val="0"/>
          <w:szCs w:val="21"/>
        </w:rPr>
        <w:t>就会变为空闲状态，可以被另外一个</w:t>
      </w:r>
      <w:r w:rsidR="004837DD" w:rsidRPr="000A0337">
        <w:rPr>
          <w:rFonts w:ascii="宋体" w:cs="宋体" w:hint="eastAsia"/>
          <w:color w:val="000000"/>
          <w:kern w:val="0"/>
          <w:szCs w:val="21"/>
        </w:rPr>
        <w:t>i 节点</w:t>
      </w:r>
      <w:r w:rsidR="004837DD">
        <w:rPr>
          <w:rFonts w:ascii="宋体" w:cs="宋体" w:hint="eastAsia"/>
          <w:color w:val="000000"/>
          <w:kern w:val="0"/>
          <w:szCs w:val="21"/>
        </w:rPr>
        <w:t>重用。</w:t>
      </w:r>
      <w:r w:rsidR="008E7467" w:rsidRPr="008E7467">
        <w:rPr>
          <w:rFonts w:ascii="宋体" w:cs="宋体" w:hint="eastAsia"/>
          <w:color w:val="000000"/>
          <w:kern w:val="0"/>
          <w:szCs w:val="21"/>
        </w:rPr>
        <w:t>如果 iput 发现没有指针指向一个 i 节点并且也没有任何目录项指向它，那么这个 i 节点和它关联的数据块都应该被释放。 iput 重新锁上这个 i 节点，调用 itrunc 来把文件截断为0字节，释放掉数据块；把 i 节点的类型设置为0；把变化写到磁盘中；最后解锁 i 节点。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bmap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返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lastRenderedPageBreak/>
        <w:t>回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i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节点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ip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中的第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bn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个数据块，如果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ip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还没有这样一个数据块，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bmap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就会分配一个。r</w:t>
      </w:r>
      <w:r w:rsidR="00E00547" w:rsidRPr="00E00547">
        <w:rPr>
          <w:rFonts w:ascii="宋体" w:cs="宋体"/>
          <w:color w:val="000000"/>
          <w:kern w:val="0"/>
          <w:szCs w:val="21"/>
        </w:rPr>
        <w:t>eadi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 xml:space="preserve"> 从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i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节点中读出数据。</w:t>
      </w:r>
      <w:r w:rsidR="00E00547">
        <w:rPr>
          <w:rFonts w:ascii="宋体" w:cs="宋体" w:hint="eastAsia"/>
          <w:color w:val="000000"/>
          <w:kern w:val="0"/>
          <w:szCs w:val="21"/>
        </w:rPr>
        <w:t>write</w:t>
      </w:r>
      <w:r w:rsidR="00E00547" w:rsidRPr="00E00547">
        <w:rPr>
          <w:rFonts w:ascii="宋体" w:cs="宋体"/>
          <w:color w:val="000000"/>
          <w:kern w:val="0"/>
          <w:szCs w:val="21"/>
        </w:rPr>
        <w:t>i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 xml:space="preserve"> </w:t>
      </w:r>
      <w:r w:rsidR="00E00547">
        <w:rPr>
          <w:rFonts w:ascii="宋体" w:cs="宋体" w:hint="eastAsia"/>
          <w:color w:val="000000"/>
          <w:kern w:val="0"/>
          <w:szCs w:val="21"/>
        </w:rPr>
        <w:t>将数据写入</w:t>
      </w:r>
      <w:r w:rsidR="00E00547" w:rsidRPr="00E00547">
        <w:rPr>
          <w:rFonts w:ascii="宋体" w:cs="宋体"/>
          <w:color w:val="000000"/>
          <w:kern w:val="0"/>
          <w:szCs w:val="21"/>
        </w:rPr>
        <w:t xml:space="preserve"> i </w:t>
      </w:r>
      <w:r w:rsidR="00E00547" w:rsidRPr="00E00547">
        <w:rPr>
          <w:rFonts w:ascii="宋体" w:cs="宋体" w:hint="eastAsia"/>
          <w:color w:val="000000"/>
          <w:kern w:val="0"/>
          <w:szCs w:val="21"/>
        </w:rPr>
        <w:t>节点</w:t>
      </w:r>
      <w:r w:rsidR="00E00547">
        <w:rPr>
          <w:rFonts w:ascii="宋体" w:cs="宋体" w:hint="eastAsia"/>
          <w:color w:val="000000"/>
          <w:kern w:val="0"/>
          <w:szCs w:val="21"/>
        </w:rPr>
        <w:t>；</w:t>
      </w:r>
    </w:p>
    <w:p w:rsidR="00E00547" w:rsidRPr="00A6643E" w:rsidRDefault="00E00547" w:rsidP="00A6643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E00547">
        <w:rPr>
          <w:rFonts w:ascii="宋体" w:cs="宋体" w:hint="eastAsia"/>
          <w:color w:val="000000"/>
          <w:kern w:val="0"/>
          <w:szCs w:val="21"/>
        </w:rPr>
        <w:t>目录的 i 节点的类型 T_DIR , 它的数据是一系列的目录条目。每个条目是一</w:t>
      </w:r>
      <w:r w:rsidRPr="00F1023C">
        <w:rPr>
          <w:rFonts w:ascii="宋体" w:cs="宋体" w:hint="eastAsia"/>
          <w:color w:val="000000"/>
          <w:kern w:val="0"/>
          <w:szCs w:val="21"/>
        </w:rPr>
        <w:t>个 struct dirent</w:t>
      </w:r>
      <w:r w:rsidRPr="00F1023C">
        <w:rPr>
          <w:rFonts w:ascii="宋体" w:cs="宋体"/>
          <w:color w:val="000000"/>
          <w:kern w:val="0"/>
          <w:szCs w:val="21"/>
        </w:rPr>
        <w:t xml:space="preserve"> </w:t>
      </w:r>
      <w:r w:rsidRPr="00F1023C">
        <w:rPr>
          <w:rFonts w:ascii="宋体" w:cs="宋体" w:hint="eastAsia"/>
          <w:color w:val="000000"/>
          <w:kern w:val="0"/>
          <w:szCs w:val="21"/>
        </w:rPr>
        <w:t>结构体， 包含一个名字和一个 i 节点编号。这个名字最多有 DIRSIZ (14)个字符；如果比较短，它将以 NUL 作为结尾字符。</w:t>
      </w:r>
      <w:r w:rsidR="00CC1907" w:rsidRPr="00F1023C">
        <w:rPr>
          <w:rFonts w:ascii="宋体" w:cs="宋体"/>
          <w:color w:val="000000"/>
          <w:kern w:val="0"/>
          <w:szCs w:val="21"/>
        </w:rPr>
        <w:t xml:space="preserve">dirlookup </w:t>
      </w:r>
      <w:r w:rsidR="00CC1907" w:rsidRPr="00F1023C">
        <w:rPr>
          <w:rFonts w:ascii="宋体" w:cs="宋体" w:hint="eastAsia"/>
          <w:color w:val="000000"/>
          <w:kern w:val="0"/>
          <w:szCs w:val="21"/>
        </w:rPr>
        <w:t>用于查找目录中指定名字的条目。函数 dirlink 会写入一个新的目录条目到目录 dp 下，用指定的名字和 i 节点编号。</w:t>
      </w:r>
      <w:r w:rsidR="00F1023C">
        <w:rPr>
          <w:rFonts w:ascii="宋体" w:cs="宋体"/>
          <w:color w:val="000000"/>
          <w:kern w:val="0"/>
          <w:szCs w:val="21"/>
        </w:rPr>
        <w:t>n</w:t>
      </w:r>
      <w:r w:rsidR="00F1023C" w:rsidRPr="00F1023C">
        <w:rPr>
          <w:rFonts w:ascii="宋体" w:cs="宋体"/>
          <w:color w:val="000000"/>
          <w:kern w:val="0"/>
          <w:szCs w:val="21"/>
        </w:rPr>
        <w:t>amei</w:t>
      </w:r>
      <w:r w:rsidR="00F1023C">
        <w:rPr>
          <w:rFonts w:ascii="宋体" w:cs="宋体" w:hint="eastAsia"/>
          <w:color w:val="000000"/>
          <w:kern w:val="0"/>
          <w:szCs w:val="21"/>
        </w:rPr>
        <w:t xml:space="preserve"> </w:t>
      </w:r>
      <w:r w:rsidR="00F1023C" w:rsidRPr="00F1023C">
        <w:rPr>
          <w:rFonts w:ascii="宋体" w:cs="宋体" w:hint="eastAsia"/>
          <w:color w:val="000000"/>
          <w:kern w:val="0"/>
          <w:szCs w:val="21"/>
        </w:rPr>
        <w:t>解析</w:t>
      </w:r>
      <w:r w:rsidR="00F1023C" w:rsidRPr="00F1023C">
        <w:rPr>
          <w:rFonts w:ascii="宋体" w:cs="宋体"/>
          <w:color w:val="000000"/>
          <w:kern w:val="0"/>
          <w:szCs w:val="21"/>
        </w:rPr>
        <w:t xml:space="preserve"> path </w:t>
      </w:r>
      <w:r w:rsidR="00F1023C" w:rsidRPr="00F1023C">
        <w:rPr>
          <w:rFonts w:ascii="宋体" w:cs="宋体" w:hint="eastAsia"/>
          <w:color w:val="000000"/>
          <w:kern w:val="0"/>
          <w:szCs w:val="21"/>
        </w:rPr>
        <w:t>并返回对应的</w:t>
      </w:r>
      <w:r w:rsidR="00F1023C" w:rsidRPr="00F1023C">
        <w:rPr>
          <w:rFonts w:ascii="宋体" w:cs="宋体"/>
          <w:color w:val="000000"/>
          <w:kern w:val="0"/>
          <w:szCs w:val="21"/>
        </w:rPr>
        <w:t xml:space="preserve">i </w:t>
      </w:r>
      <w:r w:rsidR="00F1023C" w:rsidRPr="00F1023C">
        <w:rPr>
          <w:rFonts w:ascii="宋体" w:cs="宋体" w:hint="eastAsia"/>
          <w:color w:val="000000"/>
          <w:kern w:val="0"/>
          <w:szCs w:val="21"/>
        </w:rPr>
        <w:t>节点。函数</w:t>
      </w:r>
      <w:r w:rsidR="00F1023C" w:rsidRPr="00F1023C">
        <w:t xml:space="preserve">nameiparent </w:t>
      </w:r>
      <w:r w:rsidR="00F1023C" w:rsidRPr="00F1023C">
        <w:rPr>
          <w:rFonts w:hint="eastAsia"/>
        </w:rPr>
        <w:t>是一个变</w:t>
      </w:r>
      <w:r w:rsidR="00A6643E">
        <w:rPr>
          <w:rFonts w:hint="eastAsia"/>
        </w:rPr>
        <w:t>种。</w:t>
      </w:r>
      <w:r w:rsidR="00F1023C" w:rsidRPr="00F1023C">
        <w:rPr>
          <w:rFonts w:hint="eastAsia"/>
        </w:rPr>
        <w:t>它在最后一个元素之前停止，返回上级目录的</w:t>
      </w:r>
      <w:r w:rsidR="00F1023C" w:rsidRPr="00F1023C">
        <w:t xml:space="preserve"> i </w:t>
      </w:r>
      <w:r w:rsidR="00F1023C" w:rsidRPr="00F1023C">
        <w:rPr>
          <w:rFonts w:hint="eastAsia"/>
        </w:rPr>
        <w:t>节点并且把最后一个元素拷贝到</w:t>
      </w:r>
      <w:r w:rsidR="00F1023C" w:rsidRPr="00F1023C">
        <w:t xml:space="preserve"> name </w:t>
      </w:r>
      <w:r w:rsidR="00F1023C" w:rsidRPr="00F1023C">
        <w:rPr>
          <w:rFonts w:hint="eastAsia"/>
        </w:rPr>
        <w:t>中。这两个函数都使用</w:t>
      </w:r>
      <w:r w:rsidR="00F1023C" w:rsidRPr="00F1023C">
        <w:t xml:space="preserve"> namex </w:t>
      </w:r>
      <w:r w:rsidR="00F1023C" w:rsidRPr="00F1023C">
        <w:rPr>
          <w:rFonts w:hint="eastAsia"/>
        </w:rPr>
        <w:t>来实现。</w:t>
      </w:r>
      <w:r w:rsidR="00F1023C" w:rsidRPr="00F1023C">
        <w:rPr>
          <w:rFonts w:hint="eastAsia"/>
        </w:rPr>
        <w:t>n</w:t>
      </w:r>
      <w:r w:rsidR="00F1023C" w:rsidRPr="00F1023C">
        <w:t xml:space="preserve">amex </w:t>
      </w:r>
      <w:r w:rsidR="00F1023C" w:rsidRPr="00F1023C">
        <w:rPr>
          <w:rFonts w:hint="eastAsia"/>
        </w:rPr>
        <w:t>用于计算路径解析从什么地方开始</w:t>
      </w:r>
      <w:r w:rsidR="00F1023C">
        <w:rPr>
          <w:rFonts w:hint="eastAsia"/>
        </w:rPr>
        <w:t>；</w:t>
      </w:r>
    </w:p>
    <w:p w:rsidR="00A759B5" w:rsidRPr="00A759B5" w:rsidRDefault="00A759B5" w:rsidP="00A759B5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A759B5" w:rsidRDefault="00A759B5" w:rsidP="00A759B5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 w:rsidRPr="00A759B5">
        <w:rPr>
          <w:rFonts w:ascii="宋体" w:cs="宋体" w:hint="eastAsia"/>
          <w:color w:val="000000"/>
          <w:kern w:val="0"/>
          <w:szCs w:val="21"/>
        </w:rPr>
        <w:t>阅读文件</w:t>
      </w:r>
      <w:r w:rsidRPr="00A759B5">
        <w:rPr>
          <w:rFonts w:cs="Calibri"/>
          <w:color w:val="000000"/>
          <w:kern w:val="0"/>
          <w:szCs w:val="21"/>
        </w:rPr>
        <w:t>file.h</w:t>
      </w:r>
      <w:r w:rsidRPr="00A759B5">
        <w:rPr>
          <w:rFonts w:ascii="宋体" w:cs="宋体" w:hint="eastAsia"/>
          <w:color w:val="000000"/>
          <w:kern w:val="0"/>
          <w:szCs w:val="21"/>
        </w:rPr>
        <w:t>，</w:t>
      </w:r>
      <w:r w:rsidRPr="00A759B5">
        <w:rPr>
          <w:rFonts w:cs="Calibri"/>
          <w:color w:val="000000"/>
          <w:kern w:val="0"/>
          <w:szCs w:val="21"/>
        </w:rPr>
        <w:t>file.c</w:t>
      </w:r>
      <w:r w:rsidRPr="00A759B5">
        <w:rPr>
          <w:rFonts w:ascii="宋体" w:cs="宋体" w:hint="eastAsia"/>
          <w:color w:val="000000"/>
          <w:kern w:val="0"/>
          <w:szCs w:val="21"/>
        </w:rPr>
        <w:t>。了解</w:t>
      </w:r>
      <w:r w:rsidRPr="00A759B5">
        <w:rPr>
          <w:rFonts w:cs="Calibri"/>
          <w:color w:val="000000"/>
          <w:kern w:val="0"/>
          <w:szCs w:val="21"/>
        </w:rPr>
        <w:t>XV6</w:t>
      </w:r>
      <w:r w:rsidRPr="00A759B5">
        <w:rPr>
          <w:rFonts w:ascii="宋体" w:cs="宋体" w:hint="eastAsia"/>
          <w:color w:val="000000"/>
          <w:kern w:val="0"/>
          <w:szCs w:val="21"/>
        </w:rPr>
        <w:t>的</w:t>
      </w:r>
      <w:r w:rsidRPr="00A759B5">
        <w:rPr>
          <w:rFonts w:ascii="宋体" w:cs="宋体"/>
          <w:color w:val="000000"/>
          <w:kern w:val="0"/>
          <w:szCs w:val="21"/>
        </w:rPr>
        <w:t>“</w:t>
      </w:r>
      <w:r w:rsidRPr="00A759B5">
        <w:rPr>
          <w:rFonts w:ascii="宋体" w:cs="宋体" w:hint="eastAsia"/>
          <w:color w:val="000000"/>
          <w:kern w:val="0"/>
          <w:szCs w:val="21"/>
        </w:rPr>
        <w:t>文件</w:t>
      </w:r>
      <w:r w:rsidRPr="00A759B5">
        <w:rPr>
          <w:rFonts w:ascii="宋体" w:cs="宋体"/>
          <w:color w:val="000000"/>
          <w:kern w:val="0"/>
          <w:szCs w:val="21"/>
        </w:rPr>
        <w:t>”</w:t>
      </w:r>
      <w:r w:rsidRPr="00A759B5">
        <w:rPr>
          <w:rFonts w:ascii="宋体" w:cs="宋体" w:hint="eastAsia"/>
          <w:color w:val="000000"/>
          <w:kern w:val="0"/>
          <w:szCs w:val="21"/>
        </w:rPr>
        <w:t>有哪些，以及文件，</w:t>
      </w:r>
      <w:r w:rsidRPr="00A759B5">
        <w:rPr>
          <w:rFonts w:cs="Calibri"/>
          <w:color w:val="000000"/>
          <w:kern w:val="0"/>
          <w:szCs w:val="21"/>
        </w:rPr>
        <w:t>i</w:t>
      </w:r>
      <w:r w:rsidRPr="00A759B5">
        <w:rPr>
          <w:rFonts w:ascii="宋体" w:cs="宋体" w:hint="eastAsia"/>
          <w:color w:val="000000"/>
          <w:kern w:val="0"/>
          <w:szCs w:val="21"/>
        </w:rPr>
        <w:t>节点，设备相关的数据结构。了解</w:t>
      </w:r>
      <w:r w:rsidRPr="00A759B5">
        <w:rPr>
          <w:rFonts w:cs="Calibri"/>
          <w:color w:val="000000"/>
          <w:kern w:val="0"/>
          <w:szCs w:val="21"/>
        </w:rPr>
        <w:t>XV6</w:t>
      </w:r>
      <w:r w:rsidRPr="00A759B5">
        <w:rPr>
          <w:rFonts w:ascii="宋体" w:cs="宋体" w:hint="eastAsia"/>
          <w:color w:val="000000"/>
          <w:kern w:val="0"/>
          <w:szCs w:val="21"/>
        </w:rPr>
        <w:t>对文件的基本操作有哪些。</w:t>
      </w:r>
      <w:r w:rsidRPr="00A759B5">
        <w:rPr>
          <w:rFonts w:cs="Calibri"/>
          <w:color w:val="000000"/>
          <w:kern w:val="0"/>
          <w:szCs w:val="21"/>
        </w:rPr>
        <w:t>XV6</w:t>
      </w:r>
      <w:r w:rsidRPr="00A759B5">
        <w:rPr>
          <w:rFonts w:ascii="宋体" w:cs="宋体" w:hint="eastAsia"/>
          <w:color w:val="000000"/>
          <w:kern w:val="0"/>
          <w:szCs w:val="21"/>
        </w:rPr>
        <w:t>最多支持多少个文件？每个进程最多能打开多少个文件？</w:t>
      </w:r>
    </w:p>
    <w:p w:rsidR="00A759B5" w:rsidRDefault="00A759B5" w:rsidP="00A759B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宋体" w:cs="宋体"/>
          <w:color w:val="000000"/>
          <w:kern w:val="0"/>
          <w:szCs w:val="21"/>
        </w:rPr>
      </w:pPr>
    </w:p>
    <w:p w:rsidR="00A759B5" w:rsidRPr="00A759B5" w:rsidRDefault="00A759B5" w:rsidP="00A759B5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宋体" w:cs="宋体"/>
          <w:color w:val="000000"/>
          <w:kern w:val="0"/>
          <w:szCs w:val="21"/>
        </w:rPr>
      </w:pPr>
    </w:p>
    <w:p w:rsidR="00627329" w:rsidRPr="00A759B5" w:rsidRDefault="00627329" w:rsidP="00627329">
      <w:pPr>
        <w:pStyle w:val="ListParagraph"/>
      </w:pPr>
    </w:p>
    <w:p w:rsidR="00F729FD" w:rsidRPr="00F729FD" w:rsidRDefault="00F729FD" w:rsidP="00F729FD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F729FD">
        <w:rPr>
          <w:rFonts w:ascii="宋体" w:cs="宋体" w:hint="eastAsia"/>
          <w:color w:val="000000"/>
          <w:kern w:val="0"/>
          <w:szCs w:val="21"/>
        </w:rPr>
        <w:t>阅读文件</w:t>
      </w:r>
      <w:r w:rsidRPr="00F729FD">
        <w:rPr>
          <w:rFonts w:cs="Calibri"/>
          <w:color w:val="000000"/>
          <w:kern w:val="0"/>
          <w:szCs w:val="21"/>
        </w:rPr>
        <w:t>sysfile.c</w:t>
      </w:r>
      <w:r w:rsidRPr="00F729FD">
        <w:rPr>
          <w:rFonts w:ascii="宋体" w:cs="宋体" w:hint="eastAsia"/>
          <w:color w:val="000000"/>
          <w:kern w:val="0"/>
          <w:szCs w:val="21"/>
        </w:rPr>
        <w:t>。了解与文件系统相关的系统调用，简述各个系统调用的作用。</w:t>
      </w:r>
    </w:p>
    <w:p w:rsidR="00627329" w:rsidRDefault="00627329" w:rsidP="00627329">
      <w:pPr>
        <w:pStyle w:val="Default"/>
        <w:ind w:left="360"/>
      </w:pPr>
    </w:p>
    <w:p w:rsidR="00F729FD" w:rsidRPr="00F729FD" w:rsidRDefault="00F729FD" w:rsidP="00627329">
      <w:pPr>
        <w:pStyle w:val="Default"/>
        <w:ind w:left="360"/>
      </w:pPr>
    </w:p>
    <w:p w:rsidR="00B87034" w:rsidRPr="00B87034" w:rsidRDefault="00B87034" w:rsidP="00CD30DF"/>
    <w:p w:rsidR="0010332B" w:rsidRDefault="007D51AE" w:rsidP="0010332B">
      <w:pPr>
        <w:pStyle w:val="Heading2"/>
      </w:pPr>
      <w:bookmarkStart w:id="7" w:name="_Toc380430092"/>
      <w:bookmarkStart w:id="8" w:name="_Toc508263546"/>
      <w:r>
        <w:rPr>
          <w:rFonts w:hint="eastAsia"/>
        </w:rPr>
        <w:t>内容</w:t>
      </w:r>
      <w:r>
        <w:rPr>
          <w:rFonts w:hint="eastAsia"/>
          <w:lang w:eastAsia="zh-CN"/>
        </w:rPr>
        <w:t>二</w:t>
      </w:r>
      <w:r w:rsidR="0010332B">
        <w:rPr>
          <w:rFonts w:hint="eastAsia"/>
        </w:rPr>
        <w:t>：参考文献</w:t>
      </w:r>
      <w:bookmarkEnd w:id="7"/>
      <w:bookmarkEnd w:id="8"/>
    </w:p>
    <w:p w:rsidR="006162CF" w:rsidRPr="00C81733" w:rsidRDefault="006162CF" w:rsidP="00A91580">
      <w:pPr>
        <w:pStyle w:val="ListParagraph"/>
        <w:numPr>
          <w:ilvl w:val="0"/>
          <w:numId w:val="10"/>
        </w:numPr>
        <w:ind w:firstLineChars="0"/>
        <w:rPr>
          <w:rFonts w:ascii="宋体" w:cs="宋体"/>
          <w:color w:val="000000"/>
          <w:kern w:val="0"/>
          <w:szCs w:val="21"/>
        </w:rPr>
      </w:pPr>
      <w:bookmarkStart w:id="9" w:name="_Ref502323775"/>
      <w:r w:rsidRPr="00C81733">
        <w:rPr>
          <w:rFonts w:ascii="宋体" w:cs="宋体"/>
          <w:color w:val="000000"/>
          <w:kern w:val="0"/>
          <w:szCs w:val="21"/>
        </w:rPr>
        <w:t>陈</w:t>
      </w:r>
      <w:r w:rsidR="00380E05" w:rsidRPr="00C81733">
        <w:rPr>
          <w:rFonts w:ascii="宋体" w:cs="宋体" w:hint="eastAsia"/>
          <w:color w:val="000000"/>
          <w:kern w:val="0"/>
          <w:szCs w:val="21"/>
        </w:rPr>
        <w:t>向</w:t>
      </w:r>
      <w:r w:rsidR="00380E05" w:rsidRPr="00C81733">
        <w:rPr>
          <w:rFonts w:ascii="宋体" w:cs="宋体"/>
          <w:color w:val="000000"/>
          <w:kern w:val="0"/>
          <w:szCs w:val="21"/>
        </w:rPr>
        <w:t>群</w:t>
      </w:r>
      <w:r w:rsidRPr="00C81733">
        <w:rPr>
          <w:rFonts w:ascii="宋体" w:cs="宋体" w:hint="eastAsia"/>
          <w:color w:val="000000"/>
          <w:kern w:val="0"/>
          <w:szCs w:val="21"/>
        </w:rPr>
        <w:t>.</w:t>
      </w:r>
      <w:r w:rsidRPr="00C81733">
        <w:rPr>
          <w:rFonts w:ascii="宋体" w:cs="宋体"/>
          <w:color w:val="000000"/>
          <w:kern w:val="0"/>
          <w:szCs w:val="21"/>
        </w:rPr>
        <w:t xml:space="preserve"> </w:t>
      </w:r>
      <w:r w:rsidR="00A91580" w:rsidRPr="00C81733">
        <w:rPr>
          <w:rFonts w:ascii="宋体" w:cs="宋体" w:hint="eastAsia"/>
          <w:color w:val="000000"/>
          <w:kern w:val="0"/>
          <w:szCs w:val="21"/>
        </w:rPr>
        <w:t>文件管理</w:t>
      </w:r>
      <w:r w:rsidR="00C15D9C" w:rsidRPr="00C81733">
        <w:rPr>
          <w:rFonts w:ascii="宋体" w:cs="宋体" w:hint="eastAsia"/>
          <w:color w:val="000000"/>
          <w:kern w:val="0"/>
          <w:szCs w:val="21"/>
        </w:rPr>
        <w:t>方案</w:t>
      </w:r>
      <w:r w:rsidR="00505E5A" w:rsidRPr="00C81733">
        <w:rPr>
          <w:rFonts w:ascii="宋体" w:cs="宋体" w:hint="eastAsia"/>
          <w:color w:val="000000"/>
          <w:kern w:val="0"/>
          <w:szCs w:val="21"/>
        </w:rPr>
        <w:t>课件</w:t>
      </w:r>
      <w:r w:rsidRPr="00C81733">
        <w:rPr>
          <w:rFonts w:ascii="宋体" w:cs="宋体" w:hint="eastAsia"/>
          <w:color w:val="000000"/>
          <w:kern w:val="0"/>
          <w:szCs w:val="21"/>
        </w:rPr>
        <w:t>［</w:t>
      </w:r>
      <w:r w:rsidR="00380E05" w:rsidRPr="00C81733">
        <w:rPr>
          <w:rFonts w:ascii="宋体" w:cs="宋体"/>
          <w:color w:val="000000"/>
          <w:kern w:val="0"/>
          <w:szCs w:val="21"/>
        </w:rPr>
        <w:t>Z</w:t>
      </w:r>
      <w:r w:rsidRPr="00C81733">
        <w:rPr>
          <w:rFonts w:ascii="宋体" w:cs="宋体" w:hint="eastAsia"/>
          <w:color w:val="000000"/>
          <w:kern w:val="0"/>
          <w:szCs w:val="21"/>
        </w:rPr>
        <w:t>］.</w:t>
      </w:r>
      <w:bookmarkEnd w:id="9"/>
      <w:r w:rsidRPr="00C81733">
        <w:rPr>
          <w:rFonts w:ascii="宋体" w:cs="宋体" w:hint="eastAsia"/>
          <w:color w:val="000000"/>
          <w:kern w:val="0"/>
          <w:szCs w:val="21"/>
        </w:rPr>
        <w:t xml:space="preserve"> </w:t>
      </w:r>
    </w:p>
    <w:p w:rsidR="00FC5F15" w:rsidRPr="00FC5F15" w:rsidRDefault="00FC5F15" w:rsidP="00FC5F15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4"/>
        </w:rPr>
      </w:pPr>
      <w:r w:rsidRPr="00C81733">
        <w:rPr>
          <w:rFonts w:ascii="宋体" w:cs="宋体" w:hint="eastAsia"/>
          <w:color w:val="000000"/>
          <w:kern w:val="0"/>
          <w:szCs w:val="21"/>
        </w:rPr>
        <w:t>Bruce Molay</w:t>
      </w:r>
      <w:r w:rsidRPr="00C81733">
        <w:rPr>
          <w:rFonts w:ascii="宋体" w:cs="宋体"/>
          <w:color w:val="000000"/>
          <w:kern w:val="0"/>
          <w:szCs w:val="21"/>
        </w:rPr>
        <w:t>. Unix</w:t>
      </w:r>
      <w:r>
        <w:rPr>
          <w:rFonts w:cs="Calibri"/>
          <w:color w:val="000000"/>
          <w:kern w:val="0"/>
          <w:szCs w:val="21"/>
        </w:rPr>
        <w:t>/Linux</w:t>
      </w:r>
      <w:r>
        <w:rPr>
          <w:rFonts w:cs="Calibri" w:hint="eastAsia"/>
          <w:color w:val="000000"/>
          <w:kern w:val="0"/>
          <w:szCs w:val="21"/>
        </w:rPr>
        <w:t>编程</w:t>
      </w:r>
      <w:r w:rsidRPr="00FC5F15">
        <w:rPr>
          <w:rFonts w:ascii="宋体" w:hAnsi="Verdana" w:cs="宋体" w:hint="eastAsia"/>
          <w:color w:val="000000"/>
          <w:kern w:val="0"/>
          <w:szCs w:val="21"/>
        </w:rPr>
        <w:t>［</w:t>
      </w:r>
      <w:r w:rsidRPr="00FC5F15">
        <w:rPr>
          <w:rFonts w:cs="Calibri"/>
          <w:color w:val="000000"/>
          <w:kern w:val="0"/>
          <w:szCs w:val="21"/>
        </w:rPr>
        <w:t>M</w:t>
      </w:r>
      <w:r w:rsidRPr="00FC5F15">
        <w:rPr>
          <w:rFonts w:ascii="宋体" w:cs="宋体" w:hint="eastAsia"/>
          <w:color w:val="000000"/>
          <w:kern w:val="0"/>
          <w:szCs w:val="21"/>
        </w:rPr>
        <w:t>］</w:t>
      </w:r>
      <w:r w:rsidRPr="00FC5F15">
        <w:rPr>
          <w:rFonts w:cs="Calibri"/>
          <w:color w:val="000000"/>
          <w:kern w:val="0"/>
          <w:szCs w:val="21"/>
        </w:rPr>
        <w:t xml:space="preserve">. </w:t>
      </w:r>
      <w:r>
        <w:rPr>
          <w:rFonts w:ascii="宋体" w:cs="宋体" w:hint="eastAsia"/>
          <w:color w:val="000000"/>
          <w:kern w:val="0"/>
          <w:szCs w:val="21"/>
        </w:rPr>
        <w:t>北京：清华大学</w:t>
      </w:r>
      <w:r w:rsidRPr="00FC5F15">
        <w:rPr>
          <w:rFonts w:ascii="宋体" w:cs="宋体" w:hint="eastAsia"/>
          <w:color w:val="000000"/>
          <w:kern w:val="0"/>
          <w:szCs w:val="21"/>
        </w:rPr>
        <w:t>出版社，</w:t>
      </w:r>
      <w:r>
        <w:rPr>
          <w:rFonts w:cs="Calibri"/>
          <w:color w:val="000000"/>
          <w:kern w:val="0"/>
          <w:szCs w:val="21"/>
        </w:rPr>
        <w:t>20</w:t>
      </w:r>
      <w:r>
        <w:rPr>
          <w:rFonts w:cs="Calibri" w:hint="eastAsia"/>
          <w:color w:val="000000"/>
          <w:kern w:val="0"/>
          <w:szCs w:val="21"/>
        </w:rPr>
        <w:t>04</w:t>
      </w:r>
      <w:r w:rsidRPr="00FC5F15">
        <w:rPr>
          <w:rFonts w:ascii="宋体" w:cs="宋体" w:hint="eastAsia"/>
          <w:color w:val="000000"/>
          <w:kern w:val="0"/>
          <w:szCs w:val="21"/>
        </w:rPr>
        <w:t>．</w:t>
      </w:r>
    </w:p>
    <w:p w:rsidR="00F67D42" w:rsidRDefault="00FD393A" w:rsidP="00252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A</w:t>
      </w:r>
      <w:r>
        <w:rPr>
          <w:rFonts w:ascii="宋体" w:cs="宋体"/>
          <w:color w:val="000000"/>
          <w:kern w:val="0"/>
          <w:szCs w:val="21"/>
        </w:rPr>
        <w:t>ndrew S.Tanenbaum</w:t>
      </w:r>
      <w:r w:rsidR="009C14BE" w:rsidRPr="00FD393A">
        <w:rPr>
          <w:rFonts w:cs="Calibri"/>
          <w:color w:val="000000"/>
          <w:kern w:val="0"/>
          <w:szCs w:val="21"/>
        </w:rPr>
        <w:t>.</w:t>
      </w:r>
      <w:r>
        <w:rPr>
          <w:rFonts w:cs="Calibri" w:hint="eastAsia"/>
          <w:color w:val="000000"/>
          <w:kern w:val="0"/>
          <w:szCs w:val="21"/>
        </w:rPr>
        <w:t>现代操作</w:t>
      </w:r>
      <w:r>
        <w:rPr>
          <w:rFonts w:cs="Calibri"/>
          <w:color w:val="000000"/>
          <w:kern w:val="0"/>
          <w:szCs w:val="21"/>
        </w:rPr>
        <w:t>系统</w:t>
      </w:r>
      <w:r w:rsidR="009C14BE" w:rsidRPr="00FD393A">
        <w:rPr>
          <w:rFonts w:ascii="宋体" w:hAnsi="Verdana" w:cs="宋体" w:hint="eastAsia"/>
          <w:color w:val="000000"/>
          <w:kern w:val="0"/>
          <w:szCs w:val="21"/>
        </w:rPr>
        <w:t>［</w:t>
      </w:r>
      <w:r w:rsidR="009C14BE" w:rsidRPr="00FD393A">
        <w:rPr>
          <w:rFonts w:cs="Calibri"/>
          <w:color w:val="000000"/>
          <w:kern w:val="0"/>
          <w:szCs w:val="21"/>
        </w:rPr>
        <w:t>M</w:t>
      </w:r>
      <w:r w:rsidR="009C14BE" w:rsidRPr="00FD393A">
        <w:rPr>
          <w:rFonts w:ascii="宋体" w:cs="宋体" w:hint="eastAsia"/>
          <w:color w:val="000000"/>
          <w:kern w:val="0"/>
          <w:szCs w:val="21"/>
        </w:rPr>
        <w:t>］</w:t>
      </w:r>
      <w:r w:rsidR="009C14BE" w:rsidRPr="00FD393A">
        <w:rPr>
          <w:rFonts w:cs="Calibri"/>
          <w:color w:val="000000"/>
          <w:kern w:val="0"/>
          <w:szCs w:val="21"/>
        </w:rPr>
        <w:t xml:space="preserve">. </w:t>
      </w:r>
      <w:r>
        <w:rPr>
          <w:rFonts w:ascii="宋体" w:cs="宋体" w:hint="eastAsia"/>
          <w:color w:val="000000"/>
          <w:kern w:val="0"/>
          <w:szCs w:val="21"/>
        </w:rPr>
        <w:t>北京：机械</w:t>
      </w:r>
      <w:r w:rsidR="009C14BE" w:rsidRPr="00FD393A">
        <w:rPr>
          <w:rFonts w:ascii="宋体" w:cs="宋体" w:hint="eastAsia"/>
          <w:color w:val="000000"/>
          <w:kern w:val="0"/>
          <w:szCs w:val="21"/>
        </w:rPr>
        <w:t>工业出版社，</w:t>
      </w:r>
      <w:r>
        <w:rPr>
          <w:rFonts w:cs="Calibri"/>
          <w:color w:val="000000"/>
          <w:kern w:val="0"/>
          <w:szCs w:val="21"/>
        </w:rPr>
        <w:t>201</w:t>
      </w:r>
      <w:r w:rsidR="004816C5">
        <w:rPr>
          <w:rFonts w:cs="Calibri"/>
          <w:color w:val="000000"/>
          <w:kern w:val="0"/>
          <w:szCs w:val="21"/>
        </w:rPr>
        <w:t>7</w:t>
      </w:r>
      <w:r w:rsidR="009C14BE" w:rsidRPr="00FD393A">
        <w:rPr>
          <w:rFonts w:ascii="宋体" w:cs="宋体" w:hint="eastAsia"/>
          <w:color w:val="000000"/>
          <w:kern w:val="0"/>
          <w:szCs w:val="21"/>
        </w:rPr>
        <w:t>．</w:t>
      </w:r>
    </w:p>
    <w:p w:rsidR="00FC5F15" w:rsidRPr="00252B61" w:rsidRDefault="00255CBE" w:rsidP="00252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bookmarkStart w:id="10" w:name="_Ref510522289"/>
      <w:r w:rsidRPr="00255CBE">
        <w:rPr>
          <w:rFonts w:ascii="宋体" w:cs="宋体"/>
          <w:color w:val="000000"/>
          <w:kern w:val="0"/>
          <w:szCs w:val="21"/>
        </w:rPr>
        <w:t xml:space="preserve">Russ Cox, Frans Kasshoek, Robert Morris. </w:t>
      </w:r>
      <w:r w:rsidR="00FC5F15">
        <w:rPr>
          <w:rFonts w:ascii="宋体" w:cs="宋体" w:hint="eastAsia"/>
          <w:color w:val="000000"/>
          <w:kern w:val="0"/>
          <w:szCs w:val="21"/>
        </w:rPr>
        <w:t>XV6中文版</w:t>
      </w:r>
      <w:r w:rsidR="00FC5F15">
        <w:rPr>
          <w:rFonts w:hint="eastAsia"/>
        </w:rPr>
        <w:t>［</w:t>
      </w:r>
      <w:r w:rsidR="00E709AF">
        <w:t>EB/OL</w:t>
      </w:r>
      <w:r w:rsidR="00FC5F15">
        <w:rPr>
          <w:rFonts w:hint="eastAsia"/>
        </w:rPr>
        <w:t>］</w:t>
      </w:r>
      <w:r w:rsidR="00FC5F15">
        <w:rPr>
          <w:rFonts w:ascii="宋体" w:cs="宋体" w:hint="eastAsia"/>
          <w:color w:val="000000"/>
          <w:kern w:val="0"/>
          <w:szCs w:val="21"/>
        </w:rPr>
        <w:t>.</w:t>
      </w:r>
      <w:bookmarkEnd w:id="10"/>
    </w:p>
    <w:sectPr w:rsidR="00FC5F15" w:rsidRPr="00252B61" w:rsidSect="009B59DA"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9BC" w:rsidRDefault="009B79BC" w:rsidP="00071ACD">
      <w:r>
        <w:separator/>
      </w:r>
    </w:p>
  </w:endnote>
  <w:endnote w:type="continuationSeparator" w:id="0">
    <w:p w:rsidR="009B79BC" w:rsidRDefault="009B79BC" w:rsidP="0007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华文楷体"/>
    <w:charset w:val="86"/>
    <w:family w:val="auto"/>
    <w:pitch w:val="variable"/>
    <w:sig w:usb0="00000000" w:usb1="080F0000" w:usb2="00000010" w:usb3="00000000" w:csb0="0004009F" w:csb1="00000000"/>
  </w:font>
  <w:font w:name="隶书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3A8" w:rsidRDefault="002A13A8">
    <w:pPr>
      <w:pStyle w:val="Footer"/>
      <w:jc w:val="right"/>
    </w:pPr>
    <w:r>
      <w:t>in</w:t>
    </w:r>
    <w:r>
      <w:fldChar w:fldCharType="begin"/>
    </w:r>
    <w:r>
      <w:instrText xml:space="preserve"> PAGE   \* MERGEFORMAT </w:instrText>
    </w:r>
    <w:r>
      <w:fldChar w:fldCharType="separate"/>
    </w:r>
    <w:r w:rsidR="0008019D" w:rsidRPr="0008019D">
      <w:rPr>
        <w:noProof/>
        <w:lang w:val="zh-CN"/>
      </w:rPr>
      <w:t>5</w:t>
    </w:r>
    <w:r>
      <w:fldChar w:fldCharType="end"/>
    </w:r>
  </w:p>
  <w:p w:rsidR="002A13A8" w:rsidRDefault="002A1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9BC" w:rsidRDefault="009B79BC" w:rsidP="00071ACD">
      <w:r>
        <w:separator/>
      </w:r>
    </w:p>
  </w:footnote>
  <w:footnote w:type="continuationSeparator" w:id="0">
    <w:p w:rsidR="009B79BC" w:rsidRDefault="009B79BC" w:rsidP="0007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0BB"/>
    <w:multiLevelType w:val="hybridMultilevel"/>
    <w:tmpl w:val="05EC7F9E"/>
    <w:lvl w:ilvl="0" w:tplc="4EFA47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CDAA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EC2E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252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C5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C54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2CC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A2D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0CD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7785"/>
    <w:multiLevelType w:val="hybridMultilevel"/>
    <w:tmpl w:val="F05EFA18"/>
    <w:lvl w:ilvl="0" w:tplc="6E88AF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C6D68"/>
    <w:multiLevelType w:val="hybridMultilevel"/>
    <w:tmpl w:val="04ACA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9C2EB7"/>
    <w:multiLevelType w:val="hybridMultilevel"/>
    <w:tmpl w:val="0A6E87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6137181"/>
    <w:multiLevelType w:val="hybridMultilevel"/>
    <w:tmpl w:val="82266F06"/>
    <w:lvl w:ilvl="0" w:tplc="9E2EBA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8F3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2CD3F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08D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6DE4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638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ED7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926F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AAC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1F67"/>
    <w:multiLevelType w:val="hybridMultilevel"/>
    <w:tmpl w:val="C7441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B30074"/>
    <w:multiLevelType w:val="hybridMultilevel"/>
    <w:tmpl w:val="1192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43E9B"/>
    <w:multiLevelType w:val="hybridMultilevel"/>
    <w:tmpl w:val="0AC20334"/>
    <w:lvl w:ilvl="0" w:tplc="04090019">
      <w:start w:val="1"/>
      <w:numFmt w:val="lowerLetter"/>
      <w:lvlText w:val="%1)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BB38DF"/>
    <w:multiLevelType w:val="hybridMultilevel"/>
    <w:tmpl w:val="12F0E6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0C36280"/>
    <w:multiLevelType w:val="hybridMultilevel"/>
    <w:tmpl w:val="30964450"/>
    <w:lvl w:ilvl="0" w:tplc="0409000B">
      <w:start w:val="1"/>
      <w:numFmt w:val="bullet"/>
      <w:lvlText w:val="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10" w15:restartNumberingAfterBreak="0">
    <w:nsid w:val="31467EC7"/>
    <w:multiLevelType w:val="hybridMultilevel"/>
    <w:tmpl w:val="E6F27F74"/>
    <w:lvl w:ilvl="0" w:tplc="F5A2E06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418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20D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C3F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6D3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1600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C92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22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AE6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C79DE"/>
    <w:multiLevelType w:val="hybridMultilevel"/>
    <w:tmpl w:val="192ABD78"/>
    <w:lvl w:ilvl="0" w:tplc="58D688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AB44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681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098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6C20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6CB5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6F00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4E30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83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B5020"/>
    <w:multiLevelType w:val="hybridMultilevel"/>
    <w:tmpl w:val="64187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B648AB"/>
    <w:multiLevelType w:val="hybridMultilevel"/>
    <w:tmpl w:val="4DAC3B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C5077ED"/>
    <w:multiLevelType w:val="hybridMultilevel"/>
    <w:tmpl w:val="2DA8E54C"/>
    <w:lvl w:ilvl="0" w:tplc="431CDCD0">
      <w:start w:val="1"/>
      <w:numFmt w:val="decimal"/>
      <w:lvlText w:val="［%1］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A76B46"/>
    <w:multiLevelType w:val="hybridMultilevel"/>
    <w:tmpl w:val="B0D21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1FE76D9"/>
    <w:multiLevelType w:val="hybridMultilevel"/>
    <w:tmpl w:val="901AA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7B1E34"/>
    <w:multiLevelType w:val="hybridMultilevel"/>
    <w:tmpl w:val="FEC8CA7C"/>
    <w:lvl w:ilvl="0" w:tplc="208CF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5EB0F02"/>
    <w:multiLevelType w:val="hybridMultilevel"/>
    <w:tmpl w:val="E7207A08"/>
    <w:lvl w:ilvl="0" w:tplc="EA7ADD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12A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696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6E8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0D4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870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CEF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A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E4D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B7478"/>
    <w:multiLevelType w:val="hybridMultilevel"/>
    <w:tmpl w:val="00BA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7514AB"/>
    <w:multiLevelType w:val="hybridMultilevel"/>
    <w:tmpl w:val="5A0AA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533573"/>
    <w:multiLevelType w:val="hybridMultilevel"/>
    <w:tmpl w:val="FEC8CA7C"/>
    <w:lvl w:ilvl="0" w:tplc="208CF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05F0068"/>
    <w:multiLevelType w:val="hybridMultilevel"/>
    <w:tmpl w:val="78AA85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6CC1829"/>
    <w:multiLevelType w:val="hybridMultilevel"/>
    <w:tmpl w:val="F52A0B56"/>
    <w:lvl w:ilvl="0" w:tplc="0409000B">
      <w:start w:val="1"/>
      <w:numFmt w:val="bullet"/>
      <w:lvlText w:val="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24" w15:restartNumberingAfterBreak="0">
    <w:nsid w:val="59472ED4"/>
    <w:multiLevelType w:val="hybridMultilevel"/>
    <w:tmpl w:val="17C08664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25" w15:restartNumberingAfterBreak="0">
    <w:nsid w:val="5A665510"/>
    <w:multiLevelType w:val="hybridMultilevel"/>
    <w:tmpl w:val="1DE2D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B93307"/>
    <w:multiLevelType w:val="hybridMultilevel"/>
    <w:tmpl w:val="906865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D2814E2"/>
    <w:multiLevelType w:val="hybridMultilevel"/>
    <w:tmpl w:val="AA9A59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DD63115"/>
    <w:multiLevelType w:val="hybridMultilevel"/>
    <w:tmpl w:val="A2785CC8"/>
    <w:lvl w:ilvl="0" w:tplc="79D8B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2726E5E"/>
    <w:multiLevelType w:val="hybridMultilevel"/>
    <w:tmpl w:val="D5549D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2C65CB"/>
    <w:multiLevelType w:val="hybridMultilevel"/>
    <w:tmpl w:val="1FE645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4CB7AD4"/>
    <w:multiLevelType w:val="hybridMultilevel"/>
    <w:tmpl w:val="DBA28006"/>
    <w:lvl w:ilvl="0" w:tplc="C6A8A1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0EA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C18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46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03B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88F1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38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03D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236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D50C9"/>
    <w:multiLevelType w:val="hybridMultilevel"/>
    <w:tmpl w:val="7DA247B8"/>
    <w:lvl w:ilvl="0" w:tplc="C85276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8FA7DC6"/>
    <w:multiLevelType w:val="hybridMultilevel"/>
    <w:tmpl w:val="C05621FC"/>
    <w:lvl w:ilvl="0" w:tplc="11901A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888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654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82F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E30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40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CB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4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268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C5B4C"/>
    <w:multiLevelType w:val="hybridMultilevel"/>
    <w:tmpl w:val="80A84B3A"/>
    <w:lvl w:ilvl="0" w:tplc="6A2220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661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D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2A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24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63A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2CA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69D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A1F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95AE9"/>
    <w:multiLevelType w:val="hybridMultilevel"/>
    <w:tmpl w:val="E8C68D88"/>
    <w:lvl w:ilvl="0" w:tplc="23C47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A1CF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0498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EF1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E79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EEA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609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0A3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E9D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04029"/>
    <w:multiLevelType w:val="hybridMultilevel"/>
    <w:tmpl w:val="44B07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8309E1"/>
    <w:multiLevelType w:val="hybridMultilevel"/>
    <w:tmpl w:val="3B8CD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ED65BCC"/>
    <w:multiLevelType w:val="hybridMultilevel"/>
    <w:tmpl w:val="F2EC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08F78F3"/>
    <w:multiLevelType w:val="hybridMultilevel"/>
    <w:tmpl w:val="96085372"/>
    <w:lvl w:ilvl="0" w:tplc="BA0C16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85E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2EA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6E9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47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636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4A22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C3D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6F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22CEF"/>
    <w:multiLevelType w:val="hybridMultilevel"/>
    <w:tmpl w:val="23C0CE52"/>
    <w:lvl w:ilvl="0" w:tplc="D01C62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EA4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446F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94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7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EA42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CCFE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211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2A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846E1"/>
    <w:multiLevelType w:val="hybridMultilevel"/>
    <w:tmpl w:val="D8969FB6"/>
    <w:lvl w:ilvl="0" w:tplc="8DBA86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C78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CE8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E3C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8B2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A2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640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848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DC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37"/>
  </w:num>
  <w:num w:numId="4">
    <w:abstractNumId w:val="25"/>
  </w:num>
  <w:num w:numId="5">
    <w:abstractNumId w:val="7"/>
  </w:num>
  <w:num w:numId="6">
    <w:abstractNumId w:val="24"/>
  </w:num>
  <w:num w:numId="7">
    <w:abstractNumId w:val="6"/>
  </w:num>
  <w:num w:numId="8">
    <w:abstractNumId w:val="36"/>
  </w:num>
  <w:num w:numId="9">
    <w:abstractNumId w:val="38"/>
  </w:num>
  <w:num w:numId="10">
    <w:abstractNumId w:val="14"/>
  </w:num>
  <w:num w:numId="11">
    <w:abstractNumId w:val="29"/>
  </w:num>
  <w:num w:numId="12">
    <w:abstractNumId w:val="15"/>
  </w:num>
  <w:num w:numId="13">
    <w:abstractNumId w:val="8"/>
  </w:num>
  <w:num w:numId="14">
    <w:abstractNumId w:val="19"/>
  </w:num>
  <w:num w:numId="15">
    <w:abstractNumId w:val="27"/>
  </w:num>
  <w:num w:numId="16">
    <w:abstractNumId w:val="12"/>
  </w:num>
  <w:num w:numId="17">
    <w:abstractNumId w:val="5"/>
  </w:num>
  <w:num w:numId="18">
    <w:abstractNumId w:val="9"/>
  </w:num>
  <w:num w:numId="19">
    <w:abstractNumId w:val="41"/>
  </w:num>
  <w:num w:numId="20">
    <w:abstractNumId w:val="39"/>
  </w:num>
  <w:num w:numId="21">
    <w:abstractNumId w:val="33"/>
  </w:num>
  <w:num w:numId="22">
    <w:abstractNumId w:val="20"/>
  </w:num>
  <w:num w:numId="23">
    <w:abstractNumId w:val="23"/>
  </w:num>
  <w:num w:numId="24">
    <w:abstractNumId w:val="16"/>
  </w:num>
  <w:num w:numId="25">
    <w:abstractNumId w:val="18"/>
  </w:num>
  <w:num w:numId="26">
    <w:abstractNumId w:val="34"/>
  </w:num>
  <w:num w:numId="27">
    <w:abstractNumId w:val="40"/>
  </w:num>
  <w:num w:numId="28">
    <w:abstractNumId w:val="10"/>
  </w:num>
  <w:num w:numId="29">
    <w:abstractNumId w:val="31"/>
  </w:num>
  <w:num w:numId="30">
    <w:abstractNumId w:val="11"/>
  </w:num>
  <w:num w:numId="31">
    <w:abstractNumId w:val="35"/>
  </w:num>
  <w:num w:numId="32">
    <w:abstractNumId w:val="0"/>
  </w:num>
  <w:num w:numId="33">
    <w:abstractNumId w:val="4"/>
  </w:num>
  <w:num w:numId="34">
    <w:abstractNumId w:val="17"/>
  </w:num>
  <w:num w:numId="35">
    <w:abstractNumId w:val="32"/>
  </w:num>
  <w:num w:numId="36">
    <w:abstractNumId w:val="21"/>
  </w:num>
  <w:num w:numId="37">
    <w:abstractNumId w:val="28"/>
  </w:num>
  <w:num w:numId="38">
    <w:abstractNumId w:val="1"/>
  </w:num>
  <w:num w:numId="39">
    <w:abstractNumId w:val="22"/>
  </w:num>
  <w:num w:numId="40">
    <w:abstractNumId w:val="30"/>
  </w:num>
  <w:num w:numId="41">
    <w:abstractNumId w:val="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MDcyAbIMzAxNjZR0lIJTi4sz8/NACgxrAUPzInQsAAAA"/>
  </w:docVars>
  <w:rsids>
    <w:rsidRoot w:val="00EC758C"/>
    <w:rsid w:val="000029B7"/>
    <w:rsid w:val="00003746"/>
    <w:rsid w:val="00003B8B"/>
    <w:rsid w:val="00004A36"/>
    <w:rsid w:val="00007AB4"/>
    <w:rsid w:val="00010D19"/>
    <w:rsid w:val="00021D00"/>
    <w:rsid w:val="00025592"/>
    <w:rsid w:val="00031E4C"/>
    <w:rsid w:val="00033F0C"/>
    <w:rsid w:val="00043E46"/>
    <w:rsid w:val="00043E94"/>
    <w:rsid w:val="000574B1"/>
    <w:rsid w:val="00061D44"/>
    <w:rsid w:val="000674DF"/>
    <w:rsid w:val="00071ACD"/>
    <w:rsid w:val="000730A8"/>
    <w:rsid w:val="0008019D"/>
    <w:rsid w:val="00080CAA"/>
    <w:rsid w:val="000824EB"/>
    <w:rsid w:val="00083B92"/>
    <w:rsid w:val="00087F11"/>
    <w:rsid w:val="000928B8"/>
    <w:rsid w:val="000A0337"/>
    <w:rsid w:val="000A0D0F"/>
    <w:rsid w:val="000A1B79"/>
    <w:rsid w:val="000B0249"/>
    <w:rsid w:val="000B284E"/>
    <w:rsid w:val="000B7B5B"/>
    <w:rsid w:val="000C4910"/>
    <w:rsid w:val="000C5D19"/>
    <w:rsid w:val="000C65AA"/>
    <w:rsid w:val="000D0FAF"/>
    <w:rsid w:val="000D549F"/>
    <w:rsid w:val="000E6657"/>
    <w:rsid w:val="000F43BB"/>
    <w:rsid w:val="001012C3"/>
    <w:rsid w:val="0010244E"/>
    <w:rsid w:val="0010332B"/>
    <w:rsid w:val="00103734"/>
    <w:rsid w:val="00111FC7"/>
    <w:rsid w:val="00113746"/>
    <w:rsid w:val="0011416C"/>
    <w:rsid w:val="00116E89"/>
    <w:rsid w:val="001170BB"/>
    <w:rsid w:val="001201DD"/>
    <w:rsid w:val="0013084B"/>
    <w:rsid w:val="001324DC"/>
    <w:rsid w:val="001358F5"/>
    <w:rsid w:val="00135A79"/>
    <w:rsid w:val="001370E8"/>
    <w:rsid w:val="00137C42"/>
    <w:rsid w:val="001404DF"/>
    <w:rsid w:val="001417E9"/>
    <w:rsid w:val="00144F37"/>
    <w:rsid w:val="001520F5"/>
    <w:rsid w:val="00153F04"/>
    <w:rsid w:val="00156E6F"/>
    <w:rsid w:val="0016311C"/>
    <w:rsid w:val="00172DF2"/>
    <w:rsid w:val="0017553C"/>
    <w:rsid w:val="00175A68"/>
    <w:rsid w:val="0017668F"/>
    <w:rsid w:val="001805D3"/>
    <w:rsid w:val="0018318F"/>
    <w:rsid w:val="00187656"/>
    <w:rsid w:val="0019525C"/>
    <w:rsid w:val="001A04F7"/>
    <w:rsid w:val="001A450C"/>
    <w:rsid w:val="001C27A7"/>
    <w:rsid w:val="001D0433"/>
    <w:rsid w:val="001D07E2"/>
    <w:rsid w:val="001D4E41"/>
    <w:rsid w:val="001D5FA4"/>
    <w:rsid w:val="001D6D67"/>
    <w:rsid w:val="001D76BB"/>
    <w:rsid w:val="001E5462"/>
    <w:rsid w:val="001F043B"/>
    <w:rsid w:val="001F2860"/>
    <w:rsid w:val="001F3649"/>
    <w:rsid w:val="001F3F8A"/>
    <w:rsid w:val="001F78FA"/>
    <w:rsid w:val="002032C0"/>
    <w:rsid w:val="00206466"/>
    <w:rsid w:val="002067B1"/>
    <w:rsid w:val="00212246"/>
    <w:rsid w:val="00216C07"/>
    <w:rsid w:val="00226155"/>
    <w:rsid w:val="00230B8E"/>
    <w:rsid w:val="002443AC"/>
    <w:rsid w:val="00252B61"/>
    <w:rsid w:val="0025342D"/>
    <w:rsid w:val="00253DD6"/>
    <w:rsid w:val="002551FD"/>
    <w:rsid w:val="00255CBE"/>
    <w:rsid w:val="00255D74"/>
    <w:rsid w:val="00257597"/>
    <w:rsid w:val="00260DDC"/>
    <w:rsid w:val="0026191F"/>
    <w:rsid w:val="00263020"/>
    <w:rsid w:val="0026543B"/>
    <w:rsid w:val="002654AA"/>
    <w:rsid w:val="00266AF1"/>
    <w:rsid w:val="0027192D"/>
    <w:rsid w:val="00274423"/>
    <w:rsid w:val="00284953"/>
    <w:rsid w:val="00285F88"/>
    <w:rsid w:val="00286BBD"/>
    <w:rsid w:val="00287889"/>
    <w:rsid w:val="0029174A"/>
    <w:rsid w:val="002A054F"/>
    <w:rsid w:val="002A0E9C"/>
    <w:rsid w:val="002A13A8"/>
    <w:rsid w:val="002A4139"/>
    <w:rsid w:val="002A4FF6"/>
    <w:rsid w:val="002A5360"/>
    <w:rsid w:val="002A6E09"/>
    <w:rsid w:val="002A7B46"/>
    <w:rsid w:val="002B4265"/>
    <w:rsid w:val="002B4407"/>
    <w:rsid w:val="002B4D7E"/>
    <w:rsid w:val="002C5786"/>
    <w:rsid w:val="002D1DA7"/>
    <w:rsid w:val="002D4456"/>
    <w:rsid w:val="002D4981"/>
    <w:rsid w:val="002D5FEA"/>
    <w:rsid w:val="002D6799"/>
    <w:rsid w:val="002F2542"/>
    <w:rsid w:val="002F780B"/>
    <w:rsid w:val="003050BD"/>
    <w:rsid w:val="003109C2"/>
    <w:rsid w:val="00311494"/>
    <w:rsid w:val="003119E0"/>
    <w:rsid w:val="00315DD4"/>
    <w:rsid w:val="003233E0"/>
    <w:rsid w:val="00324852"/>
    <w:rsid w:val="003267FD"/>
    <w:rsid w:val="00341370"/>
    <w:rsid w:val="00345191"/>
    <w:rsid w:val="00347CDC"/>
    <w:rsid w:val="00350691"/>
    <w:rsid w:val="0035428C"/>
    <w:rsid w:val="00356C19"/>
    <w:rsid w:val="00357213"/>
    <w:rsid w:val="00361197"/>
    <w:rsid w:val="00370AAF"/>
    <w:rsid w:val="00372AA0"/>
    <w:rsid w:val="003732F2"/>
    <w:rsid w:val="003760C3"/>
    <w:rsid w:val="00380448"/>
    <w:rsid w:val="00380E05"/>
    <w:rsid w:val="00380F41"/>
    <w:rsid w:val="00381DCA"/>
    <w:rsid w:val="00385406"/>
    <w:rsid w:val="00391513"/>
    <w:rsid w:val="003938E1"/>
    <w:rsid w:val="00395F1C"/>
    <w:rsid w:val="003B0555"/>
    <w:rsid w:val="003B0663"/>
    <w:rsid w:val="003B20D4"/>
    <w:rsid w:val="003B3F48"/>
    <w:rsid w:val="003C2F62"/>
    <w:rsid w:val="003C4FAD"/>
    <w:rsid w:val="003C6EAC"/>
    <w:rsid w:val="003D4095"/>
    <w:rsid w:val="003D6824"/>
    <w:rsid w:val="003E0812"/>
    <w:rsid w:val="003E3581"/>
    <w:rsid w:val="003E46EE"/>
    <w:rsid w:val="003E6BFC"/>
    <w:rsid w:val="00400143"/>
    <w:rsid w:val="00401C66"/>
    <w:rsid w:val="00401C7B"/>
    <w:rsid w:val="00414736"/>
    <w:rsid w:val="004150CB"/>
    <w:rsid w:val="0041519C"/>
    <w:rsid w:val="004379CC"/>
    <w:rsid w:val="004510E9"/>
    <w:rsid w:val="00460ED9"/>
    <w:rsid w:val="00461CEC"/>
    <w:rsid w:val="004640E1"/>
    <w:rsid w:val="00466700"/>
    <w:rsid w:val="00466FD7"/>
    <w:rsid w:val="00467572"/>
    <w:rsid w:val="004726C0"/>
    <w:rsid w:val="004744E9"/>
    <w:rsid w:val="0047605C"/>
    <w:rsid w:val="004816C5"/>
    <w:rsid w:val="004837DD"/>
    <w:rsid w:val="00483897"/>
    <w:rsid w:val="00487C2F"/>
    <w:rsid w:val="0049338B"/>
    <w:rsid w:val="00495FDF"/>
    <w:rsid w:val="004A5A6B"/>
    <w:rsid w:val="004B0449"/>
    <w:rsid w:val="004B255F"/>
    <w:rsid w:val="004B5F3E"/>
    <w:rsid w:val="004B6CD0"/>
    <w:rsid w:val="004B7C93"/>
    <w:rsid w:val="004C06ED"/>
    <w:rsid w:val="004C2288"/>
    <w:rsid w:val="004C427E"/>
    <w:rsid w:val="004D3512"/>
    <w:rsid w:val="004D59D3"/>
    <w:rsid w:val="004D6279"/>
    <w:rsid w:val="004D6D37"/>
    <w:rsid w:val="004E5495"/>
    <w:rsid w:val="004F0E0D"/>
    <w:rsid w:val="004F2007"/>
    <w:rsid w:val="00505E5A"/>
    <w:rsid w:val="0050647A"/>
    <w:rsid w:val="005213F4"/>
    <w:rsid w:val="005216C1"/>
    <w:rsid w:val="00526A97"/>
    <w:rsid w:val="00534FB7"/>
    <w:rsid w:val="00540459"/>
    <w:rsid w:val="00540599"/>
    <w:rsid w:val="00541A37"/>
    <w:rsid w:val="00542F4C"/>
    <w:rsid w:val="0054505B"/>
    <w:rsid w:val="00547FE0"/>
    <w:rsid w:val="00561D05"/>
    <w:rsid w:val="00563980"/>
    <w:rsid w:val="00570516"/>
    <w:rsid w:val="005718FF"/>
    <w:rsid w:val="0057391D"/>
    <w:rsid w:val="005773F7"/>
    <w:rsid w:val="00577D9D"/>
    <w:rsid w:val="00581F0C"/>
    <w:rsid w:val="005849DC"/>
    <w:rsid w:val="00584B6A"/>
    <w:rsid w:val="0058543E"/>
    <w:rsid w:val="00586066"/>
    <w:rsid w:val="005A27DB"/>
    <w:rsid w:val="005A36F9"/>
    <w:rsid w:val="005B0C56"/>
    <w:rsid w:val="005B2AD4"/>
    <w:rsid w:val="005B4BA9"/>
    <w:rsid w:val="005B6862"/>
    <w:rsid w:val="005C3217"/>
    <w:rsid w:val="005C34AA"/>
    <w:rsid w:val="005D4AAD"/>
    <w:rsid w:val="005E4EB4"/>
    <w:rsid w:val="00601435"/>
    <w:rsid w:val="00601AFA"/>
    <w:rsid w:val="006021CD"/>
    <w:rsid w:val="00605460"/>
    <w:rsid w:val="00605D42"/>
    <w:rsid w:val="006074F5"/>
    <w:rsid w:val="006121D2"/>
    <w:rsid w:val="006149A1"/>
    <w:rsid w:val="0061515C"/>
    <w:rsid w:val="006162CF"/>
    <w:rsid w:val="006175C2"/>
    <w:rsid w:val="00623F7A"/>
    <w:rsid w:val="00627329"/>
    <w:rsid w:val="0063402E"/>
    <w:rsid w:val="006359DF"/>
    <w:rsid w:val="00635C65"/>
    <w:rsid w:val="00635EFB"/>
    <w:rsid w:val="00644AFE"/>
    <w:rsid w:val="00652AB1"/>
    <w:rsid w:val="006535F4"/>
    <w:rsid w:val="00663E5B"/>
    <w:rsid w:val="00666179"/>
    <w:rsid w:val="00674DF1"/>
    <w:rsid w:val="00675727"/>
    <w:rsid w:val="00675C56"/>
    <w:rsid w:val="00685DD6"/>
    <w:rsid w:val="0068653E"/>
    <w:rsid w:val="00696626"/>
    <w:rsid w:val="006A1A15"/>
    <w:rsid w:val="006A64C4"/>
    <w:rsid w:val="006B061B"/>
    <w:rsid w:val="006B0769"/>
    <w:rsid w:val="006B1424"/>
    <w:rsid w:val="006B1D49"/>
    <w:rsid w:val="006B1EBD"/>
    <w:rsid w:val="006C2B82"/>
    <w:rsid w:val="006C623E"/>
    <w:rsid w:val="006C6D39"/>
    <w:rsid w:val="006C7405"/>
    <w:rsid w:val="006D0F4D"/>
    <w:rsid w:val="006D2CD9"/>
    <w:rsid w:val="006D6C02"/>
    <w:rsid w:val="006E27FC"/>
    <w:rsid w:val="006E5CFB"/>
    <w:rsid w:val="006F3FCB"/>
    <w:rsid w:val="006F4E59"/>
    <w:rsid w:val="006F6C28"/>
    <w:rsid w:val="007036BE"/>
    <w:rsid w:val="0070474A"/>
    <w:rsid w:val="007100C7"/>
    <w:rsid w:val="00710AD5"/>
    <w:rsid w:val="00710F86"/>
    <w:rsid w:val="00714DB1"/>
    <w:rsid w:val="00720E37"/>
    <w:rsid w:val="007211C4"/>
    <w:rsid w:val="00731A3D"/>
    <w:rsid w:val="0075599B"/>
    <w:rsid w:val="007604CB"/>
    <w:rsid w:val="00765784"/>
    <w:rsid w:val="00767288"/>
    <w:rsid w:val="00773ABE"/>
    <w:rsid w:val="00776C8F"/>
    <w:rsid w:val="007770ED"/>
    <w:rsid w:val="00780FBC"/>
    <w:rsid w:val="00786009"/>
    <w:rsid w:val="00792377"/>
    <w:rsid w:val="0079344F"/>
    <w:rsid w:val="007A01DD"/>
    <w:rsid w:val="007A20F2"/>
    <w:rsid w:val="007A5629"/>
    <w:rsid w:val="007A7056"/>
    <w:rsid w:val="007A7647"/>
    <w:rsid w:val="007B164A"/>
    <w:rsid w:val="007B3CD5"/>
    <w:rsid w:val="007B74AE"/>
    <w:rsid w:val="007C2503"/>
    <w:rsid w:val="007C353B"/>
    <w:rsid w:val="007C59EF"/>
    <w:rsid w:val="007C611D"/>
    <w:rsid w:val="007C6EA0"/>
    <w:rsid w:val="007D0F13"/>
    <w:rsid w:val="007D2FE3"/>
    <w:rsid w:val="007D3510"/>
    <w:rsid w:val="007D4625"/>
    <w:rsid w:val="007D4BF5"/>
    <w:rsid w:val="007D51AE"/>
    <w:rsid w:val="007E513C"/>
    <w:rsid w:val="007E70DB"/>
    <w:rsid w:val="007F0B8F"/>
    <w:rsid w:val="007F2C47"/>
    <w:rsid w:val="007F4820"/>
    <w:rsid w:val="008079C9"/>
    <w:rsid w:val="00807D9D"/>
    <w:rsid w:val="00823A7E"/>
    <w:rsid w:val="00825F77"/>
    <w:rsid w:val="0083177B"/>
    <w:rsid w:val="00831D49"/>
    <w:rsid w:val="00833606"/>
    <w:rsid w:val="00834B7A"/>
    <w:rsid w:val="0083612F"/>
    <w:rsid w:val="00850B46"/>
    <w:rsid w:val="0085388E"/>
    <w:rsid w:val="008610F7"/>
    <w:rsid w:val="0086393A"/>
    <w:rsid w:val="008645D7"/>
    <w:rsid w:val="00865777"/>
    <w:rsid w:val="00877E88"/>
    <w:rsid w:val="008821E8"/>
    <w:rsid w:val="008823B3"/>
    <w:rsid w:val="008844C3"/>
    <w:rsid w:val="008A1560"/>
    <w:rsid w:val="008A19AF"/>
    <w:rsid w:val="008B06CC"/>
    <w:rsid w:val="008C196D"/>
    <w:rsid w:val="008C68C6"/>
    <w:rsid w:val="008D1A13"/>
    <w:rsid w:val="008D1AB7"/>
    <w:rsid w:val="008D3888"/>
    <w:rsid w:val="008D38FD"/>
    <w:rsid w:val="008E3CC0"/>
    <w:rsid w:val="008E58FE"/>
    <w:rsid w:val="008E7467"/>
    <w:rsid w:val="008E74DC"/>
    <w:rsid w:val="008F21E2"/>
    <w:rsid w:val="008F4321"/>
    <w:rsid w:val="008F5741"/>
    <w:rsid w:val="008F738C"/>
    <w:rsid w:val="00906F99"/>
    <w:rsid w:val="00906FC1"/>
    <w:rsid w:val="00915EC9"/>
    <w:rsid w:val="009179CE"/>
    <w:rsid w:val="00917C72"/>
    <w:rsid w:val="00920604"/>
    <w:rsid w:val="00926F17"/>
    <w:rsid w:val="00932FD9"/>
    <w:rsid w:val="00933AB1"/>
    <w:rsid w:val="00934E13"/>
    <w:rsid w:val="00934EFB"/>
    <w:rsid w:val="00940FD4"/>
    <w:rsid w:val="00943AB1"/>
    <w:rsid w:val="00944A89"/>
    <w:rsid w:val="00944DFE"/>
    <w:rsid w:val="00946158"/>
    <w:rsid w:val="00946B25"/>
    <w:rsid w:val="009520C5"/>
    <w:rsid w:val="0096342C"/>
    <w:rsid w:val="009646DC"/>
    <w:rsid w:val="00973EF1"/>
    <w:rsid w:val="00981D6D"/>
    <w:rsid w:val="00984381"/>
    <w:rsid w:val="00985751"/>
    <w:rsid w:val="009A0B73"/>
    <w:rsid w:val="009A1B59"/>
    <w:rsid w:val="009B0D49"/>
    <w:rsid w:val="009B30E1"/>
    <w:rsid w:val="009B44EF"/>
    <w:rsid w:val="009B5402"/>
    <w:rsid w:val="009B55B1"/>
    <w:rsid w:val="009B59DA"/>
    <w:rsid w:val="009B79BC"/>
    <w:rsid w:val="009C0355"/>
    <w:rsid w:val="009C14BE"/>
    <w:rsid w:val="009C2E51"/>
    <w:rsid w:val="009C53D1"/>
    <w:rsid w:val="009D0BF9"/>
    <w:rsid w:val="009E3834"/>
    <w:rsid w:val="009F78F1"/>
    <w:rsid w:val="00A1021E"/>
    <w:rsid w:val="00A33B8B"/>
    <w:rsid w:val="00A36827"/>
    <w:rsid w:val="00A3771B"/>
    <w:rsid w:val="00A40BA5"/>
    <w:rsid w:val="00A42509"/>
    <w:rsid w:val="00A44043"/>
    <w:rsid w:val="00A44287"/>
    <w:rsid w:val="00A61A92"/>
    <w:rsid w:val="00A64837"/>
    <w:rsid w:val="00A66194"/>
    <w:rsid w:val="00A6643E"/>
    <w:rsid w:val="00A759B5"/>
    <w:rsid w:val="00A91580"/>
    <w:rsid w:val="00A9374E"/>
    <w:rsid w:val="00A95AAB"/>
    <w:rsid w:val="00A96BCF"/>
    <w:rsid w:val="00AA337D"/>
    <w:rsid w:val="00AA6D1E"/>
    <w:rsid w:val="00AA6F28"/>
    <w:rsid w:val="00AA74A2"/>
    <w:rsid w:val="00AB09C3"/>
    <w:rsid w:val="00AB23AF"/>
    <w:rsid w:val="00AB2631"/>
    <w:rsid w:val="00AB4876"/>
    <w:rsid w:val="00AB4D85"/>
    <w:rsid w:val="00AB6AD3"/>
    <w:rsid w:val="00AB73E8"/>
    <w:rsid w:val="00AC479A"/>
    <w:rsid w:val="00AD5EB2"/>
    <w:rsid w:val="00AD6E1C"/>
    <w:rsid w:val="00AF280E"/>
    <w:rsid w:val="00AF7AAD"/>
    <w:rsid w:val="00B10A7A"/>
    <w:rsid w:val="00B17938"/>
    <w:rsid w:val="00B26F78"/>
    <w:rsid w:val="00B308B4"/>
    <w:rsid w:val="00B30A43"/>
    <w:rsid w:val="00B33F2C"/>
    <w:rsid w:val="00B3693D"/>
    <w:rsid w:val="00B40E41"/>
    <w:rsid w:val="00B47819"/>
    <w:rsid w:val="00B60107"/>
    <w:rsid w:val="00B61EF2"/>
    <w:rsid w:val="00B64951"/>
    <w:rsid w:val="00B74C49"/>
    <w:rsid w:val="00B7745B"/>
    <w:rsid w:val="00B778C4"/>
    <w:rsid w:val="00B83D85"/>
    <w:rsid w:val="00B860E8"/>
    <w:rsid w:val="00B864C9"/>
    <w:rsid w:val="00B87034"/>
    <w:rsid w:val="00BA0C05"/>
    <w:rsid w:val="00BA47B4"/>
    <w:rsid w:val="00BA7A10"/>
    <w:rsid w:val="00BB5225"/>
    <w:rsid w:val="00BC2912"/>
    <w:rsid w:val="00BC4D23"/>
    <w:rsid w:val="00BC6A39"/>
    <w:rsid w:val="00BC6D19"/>
    <w:rsid w:val="00BD2C08"/>
    <w:rsid w:val="00BD5CB4"/>
    <w:rsid w:val="00BD7CA2"/>
    <w:rsid w:val="00BE72AB"/>
    <w:rsid w:val="00BF36A3"/>
    <w:rsid w:val="00BF40EF"/>
    <w:rsid w:val="00BF438E"/>
    <w:rsid w:val="00BF57C3"/>
    <w:rsid w:val="00C00DC1"/>
    <w:rsid w:val="00C01D49"/>
    <w:rsid w:val="00C029C8"/>
    <w:rsid w:val="00C02B86"/>
    <w:rsid w:val="00C15D9C"/>
    <w:rsid w:val="00C230CC"/>
    <w:rsid w:val="00C265EA"/>
    <w:rsid w:val="00C32F2B"/>
    <w:rsid w:val="00C33B9C"/>
    <w:rsid w:val="00C3542B"/>
    <w:rsid w:val="00C3721D"/>
    <w:rsid w:val="00C42655"/>
    <w:rsid w:val="00C42CDA"/>
    <w:rsid w:val="00C44557"/>
    <w:rsid w:val="00C5282C"/>
    <w:rsid w:val="00C537C2"/>
    <w:rsid w:val="00C60FC2"/>
    <w:rsid w:val="00C67C0E"/>
    <w:rsid w:val="00C76D1B"/>
    <w:rsid w:val="00C81733"/>
    <w:rsid w:val="00C82DAF"/>
    <w:rsid w:val="00C84463"/>
    <w:rsid w:val="00C84846"/>
    <w:rsid w:val="00C87BCD"/>
    <w:rsid w:val="00C9343F"/>
    <w:rsid w:val="00C95662"/>
    <w:rsid w:val="00CA3F06"/>
    <w:rsid w:val="00CA56E1"/>
    <w:rsid w:val="00CA6FC3"/>
    <w:rsid w:val="00CC1907"/>
    <w:rsid w:val="00CC3602"/>
    <w:rsid w:val="00CC5FA5"/>
    <w:rsid w:val="00CD1C80"/>
    <w:rsid w:val="00CD2AA6"/>
    <w:rsid w:val="00CD30DF"/>
    <w:rsid w:val="00CD323E"/>
    <w:rsid w:val="00CD4F29"/>
    <w:rsid w:val="00CD6001"/>
    <w:rsid w:val="00CF59FA"/>
    <w:rsid w:val="00CF7E9E"/>
    <w:rsid w:val="00D004A7"/>
    <w:rsid w:val="00D02F1E"/>
    <w:rsid w:val="00D03823"/>
    <w:rsid w:val="00D0683B"/>
    <w:rsid w:val="00D06B24"/>
    <w:rsid w:val="00D136EA"/>
    <w:rsid w:val="00D20CA9"/>
    <w:rsid w:val="00D236A6"/>
    <w:rsid w:val="00D24E8C"/>
    <w:rsid w:val="00D26645"/>
    <w:rsid w:val="00D2787B"/>
    <w:rsid w:val="00D308CA"/>
    <w:rsid w:val="00D30DFB"/>
    <w:rsid w:val="00D334EC"/>
    <w:rsid w:val="00D36A40"/>
    <w:rsid w:val="00D373C3"/>
    <w:rsid w:val="00D55FB4"/>
    <w:rsid w:val="00D64228"/>
    <w:rsid w:val="00D64976"/>
    <w:rsid w:val="00D64D50"/>
    <w:rsid w:val="00D72621"/>
    <w:rsid w:val="00D7596A"/>
    <w:rsid w:val="00D8461F"/>
    <w:rsid w:val="00D90B45"/>
    <w:rsid w:val="00D911BB"/>
    <w:rsid w:val="00D9305C"/>
    <w:rsid w:val="00D961CC"/>
    <w:rsid w:val="00DA1C4F"/>
    <w:rsid w:val="00DA33DD"/>
    <w:rsid w:val="00DA36CD"/>
    <w:rsid w:val="00DA3FEE"/>
    <w:rsid w:val="00DA53A1"/>
    <w:rsid w:val="00DB1CF8"/>
    <w:rsid w:val="00DB2B2C"/>
    <w:rsid w:val="00DB68A3"/>
    <w:rsid w:val="00DC1D29"/>
    <w:rsid w:val="00DD0103"/>
    <w:rsid w:val="00DE21ED"/>
    <w:rsid w:val="00DE27E0"/>
    <w:rsid w:val="00DE40A2"/>
    <w:rsid w:val="00DE4234"/>
    <w:rsid w:val="00DE5840"/>
    <w:rsid w:val="00DF453A"/>
    <w:rsid w:val="00E00547"/>
    <w:rsid w:val="00E056AD"/>
    <w:rsid w:val="00E06AB7"/>
    <w:rsid w:val="00E119DE"/>
    <w:rsid w:val="00E1310A"/>
    <w:rsid w:val="00E141EA"/>
    <w:rsid w:val="00E150DA"/>
    <w:rsid w:val="00E158C9"/>
    <w:rsid w:val="00E15CE9"/>
    <w:rsid w:val="00E16C0B"/>
    <w:rsid w:val="00E31F89"/>
    <w:rsid w:val="00E509B8"/>
    <w:rsid w:val="00E51035"/>
    <w:rsid w:val="00E53737"/>
    <w:rsid w:val="00E55280"/>
    <w:rsid w:val="00E61407"/>
    <w:rsid w:val="00E61D85"/>
    <w:rsid w:val="00E64D25"/>
    <w:rsid w:val="00E66F34"/>
    <w:rsid w:val="00E709AF"/>
    <w:rsid w:val="00E72863"/>
    <w:rsid w:val="00E729CE"/>
    <w:rsid w:val="00E735AC"/>
    <w:rsid w:val="00E73CF2"/>
    <w:rsid w:val="00E7692C"/>
    <w:rsid w:val="00E822D1"/>
    <w:rsid w:val="00E823DE"/>
    <w:rsid w:val="00E90107"/>
    <w:rsid w:val="00E90FA7"/>
    <w:rsid w:val="00E9350E"/>
    <w:rsid w:val="00E9671A"/>
    <w:rsid w:val="00EA32A1"/>
    <w:rsid w:val="00EA3568"/>
    <w:rsid w:val="00EA3F7E"/>
    <w:rsid w:val="00EA6EC2"/>
    <w:rsid w:val="00EB1E38"/>
    <w:rsid w:val="00EB4C90"/>
    <w:rsid w:val="00EC758C"/>
    <w:rsid w:val="00EC7D07"/>
    <w:rsid w:val="00ED02BB"/>
    <w:rsid w:val="00ED1E74"/>
    <w:rsid w:val="00ED569A"/>
    <w:rsid w:val="00ED625E"/>
    <w:rsid w:val="00ED6CF2"/>
    <w:rsid w:val="00EE117A"/>
    <w:rsid w:val="00EE667B"/>
    <w:rsid w:val="00EF1689"/>
    <w:rsid w:val="00EF2B7B"/>
    <w:rsid w:val="00EF3D0D"/>
    <w:rsid w:val="00EF3EE8"/>
    <w:rsid w:val="00EF66F1"/>
    <w:rsid w:val="00F03834"/>
    <w:rsid w:val="00F1023C"/>
    <w:rsid w:val="00F16517"/>
    <w:rsid w:val="00F17014"/>
    <w:rsid w:val="00F23172"/>
    <w:rsid w:val="00F2475C"/>
    <w:rsid w:val="00F26BA5"/>
    <w:rsid w:val="00F273C1"/>
    <w:rsid w:val="00F27DC8"/>
    <w:rsid w:val="00F3225C"/>
    <w:rsid w:val="00F42FAB"/>
    <w:rsid w:val="00F43555"/>
    <w:rsid w:val="00F438F8"/>
    <w:rsid w:val="00F57EA3"/>
    <w:rsid w:val="00F6510D"/>
    <w:rsid w:val="00F67D42"/>
    <w:rsid w:val="00F729FD"/>
    <w:rsid w:val="00F84654"/>
    <w:rsid w:val="00F86111"/>
    <w:rsid w:val="00F87F5C"/>
    <w:rsid w:val="00FA3C67"/>
    <w:rsid w:val="00FA3E7D"/>
    <w:rsid w:val="00FA5AB4"/>
    <w:rsid w:val="00FB7C5D"/>
    <w:rsid w:val="00FC3A68"/>
    <w:rsid w:val="00FC5F15"/>
    <w:rsid w:val="00FC7786"/>
    <w:rsid w:val="00FD1696"/>
    <w:rsid w:val="00FD1CF3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719E5-43ED-496C-9E96-58A2746F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15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7E"/>
    <w:pPr>
      <w:keepNext/>
      <w:keepLines/>
      <w:spacing w:before="260" w:after="260" w:line="416" w:lineRule="auto"/>
      <w:outlineLvl w:val="1"/>
    </w:pPr>
    <w:rPr>
      <w:rFonts w:ascii="Cambria" w:eastAsia="华文宋体" w:hAnsi="Cambria"/>
      <w:b/>
      <w:bCs/>
      <w:kern w:val="0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A7E"/>
    <w:pPr>
      <w:keepNext/>
      <w:keepLines/>
      <w:spacing w:before="260" w:after="260" w:line="416" w:lineRule="auto"/>
      <w:outlineLvl w:val="2"/>
    </w:pPr>
    <w:rPr>
      <w:rFonts w:eastAsia="隶书"/>
      <w:bCs/>
      <w:kern w:val="0"/>
      <w:sz w:val="30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95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16C1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823A7E"/>
    <w:rPr>
      <w:rFonts w:ascii="Cambria" w:eastAsia="华文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sid w:val="00823A7E"/>
    <w:rPr>
      <w:rFonts w:eastAsia="隶书"/>
      <w:bCs/>
      <w:sz w:val="30"/>
      <w:szCs w:val="32"/>
    </w:rPr>
  </w:style>
  <w:style w:type="character" w:customStyle="1" w:styleId="Heading4Char">
    <w:name w:val="Heading 4 Char"/>
    <w:link w:val="Heading4"/>
    <w:uiPriority w:val="9"/>
    <w:rsid w:val="00284953"/>
    <w:rPr>
      <w:rFonts w:ascii="Cambria" w:eastAsia="宋体" w:hAnsi="Cambria" w:cs="Times New Roman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07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071A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1AC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071ACD"/>
    <w:rPr>
      <w:sz w:val="18"/>
      <w:szCs w:val="18"/>
    </w:rPr>
  </w:style>
  <w:style w:type="table" w:styleId="TableGrid">
    <w:name w:val="Table Grid"/>
    <w:basedOn w:val="TableNormal"/>
    <w:uiPriority w:val="59"/>
    <w:rsid w:val="00CA5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BF36A3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BF36A3"/>
    <w:rPr>
      <w:sz w:val="22"/>
      <w:szCs w:val="22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6A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F36A3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59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B59D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B59DA"/>
    <w:pPr>
      <w:ind w:leftChars="400" w:left="840"/>
    </w:pPr>
  </w:style>
  <w:style w:type="character" w:styleId="Hyperlink">
    <w:name w:val="Hyperlink"/>
    <w:uiPriority w:val="99"/>
    <w:unhideWhenUsed/>
    <w:rsid w:val="009B5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9B7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961CC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1CC"/>
    <w:rPr>
      <w:kern w:val="2"/>
      <w:sz w:val="21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961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1D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21D2"/>
    <w:rPr>
      <w:kern w:val="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121D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8438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B3C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07AB4"/>
    <w:rPr>
      <w:b/>
      <w:bCs/>
    </w:rPr>
  </w:style>
  <w:style w:type="character" w:customStyle="1" w:styleId="hljs-keyword">
    <w:name w:val="hljs-keyword"/>
    <w:basedOn w:val="DefaultParagraphFont"/>
    <w:rsid w:val="00E06AB7"/>
  </w:style>
  <w:style w:type="character" w:customStyle="1" w:styleId="hljs-comment">
    <w:name w:val="hljs-comment"/>
    <w:basedOn w:val="DefaultParagraphFont"/>
    <w:rsid w:val="00E06AB7"/>
  </w:style>
  <w:style w:type="paragraph" w:customStyle="1" w:styleId="Default">
    <w:name w:val="Default"/>
    <w:rsid w:val="00D03823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7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1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7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7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6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9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5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1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1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\&#25805;&#20316;&#31995;&#32479;\Nachos\&#25253;&#21578;&#26684;&#24335;\&#23454;&#20064;&#25253;&#2157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95A212-E2D9-42FF-8C2C-3F2E5415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实习报告.dotx</Template>
  <TotalTime>1</TotalTime>
  <Pages>9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线程机制实习报告</vt:lpstr>
    </vt:vector>
  </TitlesOfParts>
  <Company/>
  <LinksUpToDate>false</LinksUpToDate>
  <CharactersWithSpaces>5465</CharactersWithSpaces>
  <SharedDoc>false</SharedDoc>
  <HLinks>
    <vt:vector size="48" baseType="variant"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_Toc286402955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_Toc286402954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_Toc286402953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_Toc286402952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_Toc286402951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_Toc286402950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_Toc286402949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_Toc286402948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线程机制实习报告</dc:title>
  <dc:subject/>
  <dc:creator>姓名 学号</dc:creator>
  <cp:keywords/>
  <cp:lastModifiedBy>FANG,MING (K-China,ex1)</cp:lastModifiedBy>
  <cp:revision>2</cp:revision>
  <cp:lastPrinted>2018-03-08T01:20:00Z</cp:lastPrinted>
  <dcterms:created xsi:type="dcterms:W3CDTF">2018-04-06T11:22:00Z</dcterms:created>
  <dcterms:modified xsi:type="dcterms:W3CDTF">2018-04-06T11:22:00Z</dcterms:modified>
</cp:coreProperties>
</file>